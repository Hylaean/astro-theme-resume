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2D9A" w14:textId="7B49DD83" w:rsidR="00F80588" w:rsidRPr="0053310A" w:rsidRDefault="00A0108D" w:rsidP="0075078A">
      <w:pPr>
        <w:pStyle w:val="SectionHeading"/>
        <w:ind w:left="-142"/>
        <w:rPr>
          <w:rFonts w:ascii="Candara" w:hAnsi="Candara"/>
        </w:rPr>
      </w:pPr>
      <w:r>
        <w:rPr>
          <w:noProof/>
        </w:rPr>
        <w:pict w14:anchorId="45D0EE11">
          <v:oval id="Oval 6" o:spid="_x0000_s2063" style="position:absolute;left:0;text-align:left;margin-left:-174.85pt;margin-top:-.25pt;width:122.05pt;height:12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" stroked="f" strokeweight="2pt">
            <v:fill r:id="rId10" o:title="" recolor="t" rotate="t" type="frame"/>
          </v:oval>
        </w:pict>
      </w:r>
      <w:r w:rsidR="00B231C2">
        <w:rPr>
          <w:rFonts w:ascii="Candara" w:hAnsi="Candara"/>
        </w:rPr>
        <w:t>IN SHORT</w:t>
      </w:r>
    </w:p>
    <w:p w14:paraId="575DFB5D" w14:textId="0A36FEE3" w:rsidR="009D3DD7" w:rsidRDefault="009D3DD7" w:rsidP="009D3DD7">
      <w:pPr>
        <w:rPr>
          <w:rFonts w:ascii="Candara" w:hAnsi="Candara"/>
        </w:rPr>
      </w:pPr>
      <w:r>
        <w:rPr>
          <w:rFonts w:ascii="Candara" w:hAnsi="Candara"/>
        </w:rPr>
        <w:t>Early digital native with over 30 years of programming.</w:t>
      </w:r>
      <w:r>
        <w:rPr>
          <w:rFonts w:ascii="Candara" w:hAnsi="Candara"/>
        </w:rPr>
        <w:br/>
        <w:t>20</w:t>
      </w:r>
      <w:r w:rsidR="00B231C2">
        <w:rPr>
          <w:rFonts w:ascii="Candara" w:hAnsi="Candara"/>
        </w:rPr>
        <w:t>+</w:t>
      </w:r>
      <w:r>
        <w:rPr>
          <w:rFonts w:ascii="Candara" w:hAnsi="Candara"/>
        </w:rPr>
        <w:t xml:space="preserve"> years of experience in professional development in multiple types of company from nascent startup to fortune 500.</w:t>
      </w:r>
      <w:r>
        <w:rPr>
          <w:rFonts w:ascii="Candara" w:hAnsi="Candara"/>
        </w:rPr>
        <w:br/>
        <w:t>On a lifelong learning journey, I keep up to date in highly scalable architecture, blockchain technologies and deep learning.</w:t>
      </w:r>
    </w:p>
    <w:p w14:paraId="2599D030" w14:textId="571CDA34" w:rsidR="00F80588" w:rsidRPr="0053310A" w:rsidRDefault="00F80588" w:rsidP="0075078A">
      <w:pPr>
        <w:pStyle w:val="SectionHeading"/>
        <w:ind w:left="-142"/>
        <w:rPr>
          <w:rFonts w:ascii="Candara" w:hAnsi="Candara"/>
        </w:rPr>
      </w:pPr>
      <w:r>
        <w:rPr>
          <w:rFonts w:ascii="Candara" w:hAnsi="Candara"/>
        </w:rPr>
        <w:t>specialties</w:t>
      </w:r>
    </w:p>
    <w:p w14:paraId="13143489" w14:textId="7FF090AD" w:rsidR="009542E8" w:rsidRPr="00F80588" w:rsidRDefault="009542E8" w:rsidP="009542E8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 xml:space="preserve">In depth knowledge of modern software development </w:t>
      </w:r>
    </w:p>
    <w:p w14:paraId="18D49210" w14:textId="6A959DEF" w:rsidR="00F80588" w:rsidRPr="00F80588" w:rsidRDefault="00F80588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 w:rsidR="00313172">
        <w:rPr>
          <w:rFonts w:ascii="Candara" w:hAnsi="Candara"/>
        </w:rPr>
        <w:t>Software solutions design</w:t>
      </w:r>
      <w:r w:rsidRPr="00F80588">
        <w:rPr>
          <w:rFonts w:ascii="Candara" w:hAnsi="Candara"/>
        </w:rPr>
        <w:t xml:space="preserve"> and architect</w:t>
      </w:r>
      <w:r w:rsidR="00313172">
        <w:rPr>
          <w:rFonts w:ascii="Candara" w:hAnsi="Candara"/>
        </w:rPr>
        <w:t>ure</w:t>
      </w:r>
    </w:p>
    <w:p w14:paraId="040A58E5" w14:textId="10C77584" w:rsidR="003E0CEB" w:rsidRDefault="00A0108D" w:rsidP="003E0CEB">
      <w:pPr>
        <w:tabs>
          <w:tab w:val="left" w:pos="284"/>
        </w:tabs>
        <w:spacing w:after="0"/>
        <w:ind w:left="-142"/>
        <w:rPr>
          <w:rFonts w:ascii="Candara" w:hAnsi="Candara"/>
        </w:rPr>
      </w:pPr>
      <w:r>
        <w:rPr>
          <w:noProof/>
        </w:rPr>
        <w:pict w14:anchorId="004593A8">
          <v:group id="Group 1" o:spid="_x0000_s2060" alt="Contact Info" style="position:absolute;left:0;text-align:left;margin-left:19.65pt;margin-top:165pt;width:135pt;height:447pt;z-index:251660288;mso-wrap-distance-left:7.2pt;mso-wrap-distance-right:7.2pt;mso-wrap-distance-bottom:3in;mso-position-horizontal-relative:page;mso-position-vertical-relative:margin;mso-width-relative:margin;mso-height-relative:margin" coordsize="19944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2061" type="#_x0000_t202" style="position:absolute;width:19944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sdt>
                    <w:sdtPr>
                      <w:rPr>
                        <w:rFonts w:ascii="Candara" w:hAnsi="Candara"/>
                        <w:sz w:val="44"/>
                        <w:szCs w:val="44"/>
                      </w:rPr>
                      <w:alias w:val="Your Name"/>
                      <w:tag w:val=""/>
                      <w:id w:val="-1353416706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p w14:paraId="48F6D9B8" w14:textId="77777777" w:rsidR="00121D3C" w:rsidRPr="0053310A" w:rsidRDefault="00121D3C" w:rsidP="00F80588">
                        <w:pPr>
                          <w:pStyle w:val="Name"/>
                          <w:rPr>
                            <w:sz w:val="56"/>
                            <w:szCs w:val="56"/>
                          </w:rPr>
                        </w:pPr>
                        <w:r w:rsidRPr="00DD2F6E">
                          <w:rPr>
                            <w:rFonts w:ascii="Candara" w:hAnsi="Candara"/>
                            <w:sz w:val="44"/>
                            <w:szCs w:val="44"/>
                            <w:lang w:val="fr-FR"/>
                          </w:rPr>
                          <w:t>Jean Llorca</w:t>
                        </w:r>
                      </w:p>
                    </w:sdtContent>
                  </w:sdt>
                  <w:p w14:paraId="410B4A01" w14:textId="77777777" w:rsidR="00121D3C" w:rsidRPr="0001768E" w:rsidRDefault="00121D3C" w:rsidP="00F80588">
                    <w:pPr>
                      <w:pStyle w:val="KeyPoint"/>
                      <w:numPr>
                        <w:ilvl w:val="0"/>
                        <w:numId w:val="10"/>
                      </w:numPr>
                      <w:rPr>
                        <w:rFonts w:ascii="Candara" w:hAnsi="Candara"/>
                      </w:rPr>
                    </w:pPr>
                    <w:r w:rsidRPr="0001768E">
                      <w:rPr>
                        <w:rFonts w:ascii="Candara" w:hAnsi="Candara"/>
                      </w:rPr>
                      <w:t>lead architect</w:t>
                    </w:r>
                  </w:p>
                  <w:p w14:paraId="6922D0E4" w14:textId="3E5DB413" w:rsidR="00121D3C" w:rsidRDefault="002D2F78" w:rsidP="00F80588">
                    <w:pPr>
                      <w:pStyle w:val="KeyPoint"/>
                      <w:numPr>
                        <w:ilvl w:val="0"/>
                        <w:numId w:val="10"/>
                      </w:numPr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azure</w:t>
                    </w:r>
                    <w:r w:rsidR="00121D3C" w:rsidRPr="0001768E">
                      <w:rPr>
                        <w:rFonts w:ascii="Candara" w:hAnsi="Candara"/>
                      </w:rPr>
                      <w:t xml:space="preserve"> specialist</w:t>
                    </w:r>
                  </w:p>
                  <w:p w14:paraId="05BE8F1C" w14:textId="43719FCF" w:rsidR="00F05465" w:rsidRDefault="00F05465" w:rsidP="00F80588">
                    <w:pPr>
                      <w:pStyle w:val="KeyPoint"/>
                      <w:numPr>
                        <w:ilvl w:val="0"/>
                        <w:numId w:val="10"/>
                      </w:numPr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future</w:t>
                    </w:r>
                    <w:r w:rsidR="00E74BB1">
                      <w:rPr>
                        <w:rFonts w:ascii="Candara" w:hAnsi="Candara"/>
                      </w:rPr>
                      <w:t xml:space="preserve"> </w:t>
                    </w:r>
                    <w:r>
                      <w:rPr>
                        <w:rFonts w:ascii="Candara" w:hAnsi="Candara"/>
                      </w:rPr>
                      <w:t>technologist</w:t>
                    </w:r>
                  </w:p>
                  <w:p w14:paraId="77B4B46F" w14:textId="2B106409" w:rsidR="00121D3C" w:rsidRDefault="00121D3C" w:rsidP="00F80588">
                    <w:pPr>
                      <w:pStyle w:val="KeyPoint"/>
                      <w:numPr>
                        <w:ilvl w:val="0"/>
                        <w:numId w:val="0"/>
                      </w:numPr>
                      <w:ind w:left="142"/>
                    </w:pPr>
                  </w:p>
                </w:txbxContent>
              </v:textbox>
            </v:shape>
            <v:shape id="Text Box 12" o:spid="_x0000_s2062" type="#_x0000_t202" style="position:absolute;left:534;top:15299;width:19050;height:246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<v:textbox inset="0,0,0,0">
                <w:txbxContent>
                  <w:sdt>
                    <w:sdtPr>
                      <w:rPr>
                        <w:rFonts w:ascii="Candara" w:hAnsi="Candara"/>
                      </w:rPr>
                      <w:alias w:val="Address"/>
                      <w:id w:val="857930560"/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 w14:paraId="208759CA" w14:textId="01DDF143" w:rsidR="00121D3C" w:rsidRPr="007B0B59" w:rsidRDefault="00F05465" w:rsidP="00F80588">
                        <w:pPr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hAnsi="Candara"/>
                          </w:rPr>
                          <w:t>4</w:t>
                        </w:r>
                        <w:r w:rsidR="00256B77">
                          <w:rPr>
                            <w:rFonts w:ascii="Candara" w:hAnsi="Candara"/>
                          </w:rPr>
                          <w:t>5</w:t>
                        </w:r>
                        <w:r>
                          <w:rPr>
                            <w:rFonts w:ascii="Candara" w:hAnsi="Candara"/>
                          </w:rPr>
                          <w:t xml:space="preserve"> years old </w:t>
                        </w:r>
                        <w:r>
                          <w:rPr>
                            <w:rFonts w:ascii="Candara" w:hAnsi="Candara"/>
                          </w:rPr>
                          <w:br/>
                        </w:r>
                        <w:r>
                          <w:rPr>
                            <w:rFonts w:ascii="Candara" w:hAnsi="Candara"/>
                          </w:rPr>
                          <w:br/>
                          <w:t>av Juste-Olivier, 25</w:t>
                        </w:r>
                        <w:r>
                          <w:rPr>
                            <w:rFonts w:ascii="Candara" w:hAnsi="Candara"/>
                          </w:rPr>
                          <w:br/>
                          <w:t>CH-1006 Lausanne</w:t>
                        </w:r>
                      </w:p>
                    </w:sdtContent>
                  </w:sdt>
                  <w:sdt>
                    <w:sdtPr>
                      <w:rPr>
                        <w:rFonts w:ascii="Candara" w:hAnsi="Candara"/>
                        <w:lang w:val="fr-FR"/>
                      </w:rPr>
                      <w:alias w:val="Telephone"/>
                      <w:tag w:val=""/>
                      <w:id w:val="1004709174"/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p w14:paraId="038C552B" w14:textId="68CC5289" w:rsidR="00121D3C" w:rsidRPr="00F80588" w:rsidRDefault="007B0B59" w:rsidP="00F80588">
                        <w:pPr>
                          <w:pStyle w:val="ContactInfo"/>
                          <w:rPr>
                            <w:rFonts w:ascii="Candara" w:hAnsi="Candara"/>
                            <w:lang w:val="fr-FR"/>
                          </w:rPr>
                        </w:pPr>
                        <w:r w:rsidRPr="007B0B59">
                          <w:rPr>
                            <w:rFonts w:ascii="Candara" w:hAnsi="Candara"/>
                            <w:lang w:val="fr-FR"/>
                          </w:rPr>
                          <w:t>+41762754979</w:t>
                        </w:r>
                      </w:p>
                    </w:sdtContent>
                  </w:sdt>
                  <w:sdt>
                    <w:sdtPr>
                      <w:rPr>
                        <w:rFonts w:ascii="Candara" w:hAnsi="Candara"/>
                        <w:lang w:val="fr-FR"/>
                      </w:rPr>
                      <w:alias w:val="Email"/>
                      <w:tag w:val=""/>
                      <w:id w:val="-993726305"/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EndPr/>
                    <w:sdtContent>
                      <w:p w14:paraId="39AC05FC" w14:textId="77777777" w:rsidR="00121D3C" w:rsidRPr="00F80588" w:rsidRDefault="00121D3C" w:rsidP="00F80588">
                        <w:pPr>
                          <w:pStyle w:val="ContactInfo"/>
                          <w:rPr>
                            <w:rFonts w:ascii="Candara" w:hAnsi="Candara"/>
                            <w:lang w:val="fr-FR"/>
                          </w:rPr>
                        </w:pPr>
                        <w:r w:rsidRPr="00F80588">
                          <w:rPr>
                            <w:rFonts w:ascii="Candara" w:hAnsi="Candara"/>
                            <w:lang w:val="fr-FR"/>
                          </w:rPr>
                          <w:t>jean@hylaean.com</w:t>
                        </w:r>
                      </w:p>
                    </w:sdtContent>
                  </w:sdt>
                  <w:p w14:paraId="176E6EF3" w14:textId="77777777" w:rsidR="00121D3C" w:rsidRDefault="00121D3C" w:rsidP="00F80588">
                    <w:pPr>
                      <w:pStyle w:val="ContactInfo"/>
                    </w:pPr>
                  </w:p>
                </w:txbxContent>
              </v:textbox>
            </v:shape>
            <w10:wrap type="square" anchorx="page" anchory="margin"/>
          </v:group>
        </w:pict>
      </w:r>
      <w:r w:rsidR="003E0CEB" w:rsidRPr="00F80588">
        <w:rPr>
          <w:rFonts w:ascii="Candara" w:hAnsi="Candara"/>
        </w:rPr>
        <w:t>•</w:t>
      </w:r>
      <w:r w:rsidR="003E0CEB" w:rsidRPr="00F80588">
        <w:rPr>
          <w:rFonts w:ascii="Candara" w:hAnsi="Candara"/>
        </w:rPr>
        <w:tab/>
      </w:r>
      <w:r w:rsidR="00764C39">
        <w:rPr>
          <w:rFonts w:ascii="Candara" w:hAnsi="Candara"/>
        </w:rPr>
        <w:t>SecD</w:t>
      </w:r>
      <w:r w:rsidR="003E0CEB">
        <w:rPr>
          <w:rFonts w:ascii="Candara" w:hAnsi="Candara"/>
        </w:rPr>
        <w:t>ev</w:t>
      </w:r>
      <w:r w:rsidR="00764C39">
        <w:rPr>
          <w:rFonts w:ascii="Candara" w:hAnsi="Candara"/>
        </w:rPr>
        <w:t>O</w:t>
      </w:r>
      <w:r w:rsidR="003E0CEB">
        <w:rPr>
          <w:rFonts w:ascii="Candara" w:hAnsi="Candara"/>
        </w:rPr>
        <w:t xml:space="preserve">ps Oriented, Quality </w:t>
      </w:r>
      <w:r w:rsidR="00EE6FDD">
        <w:rPr>
          <w:rFonts w:ascii="Candara" w:hAnsi="Candara"/>
        </w:rPr>
        <w:t>and P</w:t>
      </w:r>
      <w:r w:rsidR="003E0CEB">
        <w:rPr>
          <w:rFonts w:ascii="Candara" w:hAnsi="Candara"/>
        </w:rPr>
        <w:t>erformance focused</w:t>
      </w:r>
    </w:p>
    <w:p w14:paraId="0104A1E9" w14:textId="77777777" w:rsidR="00764C39" w:rsidRDefault="00764C39" w:rsidP="00F05465">
      <w:pPr>
        <w:tabs>
          <w:tab w:val="left" w:pos="284"/>
        </w:tabs>
        <w:spacing w:after="0"/>
        <w:ind w:left="-142"/>
        <w:rPr>
          <w:rFonts w:ascii="Candara" w:hAnsi="Candara"/>
        </w:rPr>
      </w:pPr>
    </w:p>
    <w:p w14:paraId="5D0F43E4" w14:textId="6FDECE21" w:rsidR="00764C39" w:rsidRPr="00F80588" w:rsidRDefault="00764C39" w:rsidP="00764C39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Applies modern data patterns from edge to cloud</w:t>
      </w:r>
    </w:p>
    <w:p w14:paraId="73024D8A" w14:textId="10329ED9" w:rsidR="00F05465" w:rsidRDefault="00F05465" w:rsidP="00F05465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 w:rsidR="00E74BB1">
        <w:rPr>
          <w:rFonts w:ascii="Candara" w:hAnsi="Candara"/>
        </w:rPr>
        <w:t xml:space="preserve">Event Sourcing - </w:t>
      </w:r>
      <w:r>
        <w:rPr>
          <w:rFonts w:ascii="Candara" w:hAnsi="Candara"/>
        </w:rPr>
        <w:t>CQRS – Immutability - Blockchains</w:t>
      </w:r>
    </w:p>
    <w:p w14:paraId="6D57044E" w14:textId="77777777" w:rsidR="00764C39" w:rsidRDefault="00764C39" w:rsidP="00764C39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ML / Deep Learning – Keras, TensorFlow</w:t>
      </w:r>
    </w:p>
    <w:p w14:paraId="24EDAFB6" w14:textId="5FF8D33B" w:rsidR="00764C39" w:rsidRDefault="00764C39" w:rsidP="00764C39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Increasing value through shorter data enrichment cycles</w:t>
      </w:r>
    </w:p>
    <w:p w14:paraId="35DF324C" w14:textId="36DA4409" w:rsidR="00E6466B" w:rsidRDefault="00E6466B" w:rsidP="00E6466B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Enabling advanced predictive UX for users</w:t>
      </w:r>
    </w:p>
    <w:p w14:paraId="5D9B86DB" w14:textId="4B8536EA" w:rsidR="00E6466B" w:rsidRDefault="00E6466B" w:rsidP="00E6466B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Better informed decision around costs</w:t>
      </w:r>
    </w:p>
    <w:p w14:paraId="7B7D47A6" w14:textId="77777777" w:rsidR="00764C39" w:rsidRDefault="00764C39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</w:p>
    <w:p w14:paraId="2DF43460" w14:textId="1061300E" w:rsidR="00F80588" w:rsidRDefault="00F80588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  <w:t xml:space="preserve">C# language and .net environment expert </w:t>
      </w:r>
      <w:r w:rsidR="0075078A">
        <w:rPr>
          <w:rFonts w:ascii="Candara" w:hAnsi="Candara"/>
        </w:rPr>
        <w:t>(1</w:t>
      </w:r>
      <w:r w:rsidR="003D5F7C">
        <w:rPr>
          <w:rFonts w:ascii="Candara" w:hAnsi="Candara"/>
        </w:rPr>
        <w:t>8</w:t>
      </w:r>
      <w:r w:rsidR="0075078A">
        <w:rPr>
          <w:rFonts w:ascii="Candara" w:hAnsi="Candara"/>
        </w:rPr>
        <w:t xml:space="preserve"> years exp.)</w:t>
      </w:r>
    </w:p>
    <w:p w14:paraId="32952DC5" w14:textId="1C48D1E6" w:rsidR="00FB0DF3" w:rsidRDefault="0075078A" w:rsidP="00FB0DF3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 w:rsidR="00764C39">
        <w:rPr>
          <w:rFonts w:ascii="Candara" w:hAnsi="Candara"/>
        </w:rPr>
        <w:t xml:space="preserve">Cloud: </w:t>
      </w:r>
      <w:r w:rsidR="00FB0DF3">
        <w:rPr>
          <w:rFonts w:ascii="Candara" w:hAnsi="Candara"/>
        </w:rPr>
        <w:t>Azure (</w:t>
      </w:r>
      <w:r w:rsidR="003D5F7C">
        <w:rPr>
          <w:rFonts w:ascii="Candara" w:hAnsi="Candara"/>
        </w:rPr>
        <w:t>10</w:t>
      </w:r>
      <w:r w:rsidR="00FB0DF3">
        <w:rPr>
          <w:rFonts w:ascii="Candara" w:hAnsi="Candara"/>
        </w:rPr>
        <w:t xml:space="preserve"> years exp.)</w:t>
      </w:r>
      <w:r w:rsidR="00764C39">
        <w:rPr>
          <w:rFonts w:ascii="Candara" w:hAnsi="Candara"/>
        </w:rPr>
        <w:t xml:space="preserve"> AWS, GCC</w:t>
      </w:r>
    </w:p>
    <w:p w14:paraId="60EB99E6" w14:textId="74CE9524" w:rsidR="00043850" w:rsidRPr="00F80588" w:rsidRDefault="00043850" w:rsidP="00EE6FDD">
      <w:pPr>
        <w:tabs>
          <w:tab w:val="left" w:pos="284"/>
        </w:tabs>
        <w:spacing w:after="0"/>
        <w:rPr>
          <w:rFonts w:ascii="Candara" w:hAnsi="Candara"/>
        </w:rPr>
      </w:pPr>
    </w:p>
    <w:p w14:paraId="30432CDC" w14:textId="1BD771D3" w:rsidR="00702680" w:rsidRDefault="00043850" w:rsidP="00702680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 w:rsidR="00702680" w:rsidRPr="00F80588">
        <w:rPr>
          <w:rFonts w:ascii="Candara" w:hAnsi="Candara"/>
        </w:rPr>
        <w:t>Establishment of t</w:t>
      </w:r>
      <w:r w:rsidR="00702680">
        <w:rPr>
          <w:rFonts w:ascii="Candara" w:hAnsi="Candara"/>
        </w:rPr>
        <w:t>echnical roadmap for products</w:t>
      </w:r>
    </w:p>
    <w:p w14:paraId="33367023" w14:textId="11423172" w:rsidR="00764C39" w:rsidRPr="00F80588" w:rsidRDefault="00764C39" w:rsidP="00764C39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>Good knowledge of the software ecosystem</w:t>
      </w:r>
    </w:p>
    <w:p w14:paraId="398314A3" w14:textId="49643344" w:rsidR="00764C39" w:rsidRPr="00F80588" w:rsidRDefault="00764C39" w:rsidP="00764C39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>
        <w:rPr>
          <w:rFonts w:ascii="Candara" w:hAnsi="Candara"/>
        </w:rPr>
        <w:t xml:space="preserve">Strategic buy of build decision on software components </w:t>
      </w:r>
    </w:p>
    <w:p w14:paraId="48D0C3F1" w14:textId="71EE8F7A" w:rsidR="00043850" w:rsidRPr="00F80588" w:rsidRDefault="00702680" w:rsidP="00702680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</w:r>
      <w:r w:rsidR="00043850" w:rsidRPr="00F80588">
        <w:rPr>
          <w:rFonts w:ascii="Candara" w:hAnsi="Candara"/>
        </w:rPr>
        <w:t xml:space="preserve">Writing </w:t>
      </w:r>
      <w:r w:rsidR="00043850">
        <w:rPr>
          <w:rFonts w:ascii="Candara" w:hAnsi="Candara"/>
        </w:rPr>
        <w:t>design and technical documents</w:t>
      </w:r>
    </w:p>
    <w:p w14:paraId="3E2E4926" w14:textId="0BF9C5ED" w:rsidR="00043850" w:rsidRPr="00F80588" w:rsidRDefault="00043850" w:rsidP="00043850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 xml:space="preserve"> •</w:t>
      </w:r>
      <w:r w:rsidRPr="00F80588">
        <w:rPr>
          <w:rFonts w:ascii="Candara" w:hAnsi="Candara"/>
        </w:rPr>
        <w:tab/>
        <w:t>Negotiations with</w:t>
      </w:r>
      <w:r>
        <w:rPr>
          <w:rFonts w:ascii="Candara" w:hAnsi="Candara"/>
        </w:rPr>
        <w:t xml:space="preserve"> client on technical solutions</w:t>
      </w:r>
    </w:p>
    <w:p w14:paraId="75792A46" w14:textId="5ABF74B8" w:rsidR="00F80588" w:rsidRPr="00F80588" w:rsidRDefault="00F80588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  <w:t xml:space="preserve">Technical project </w:t>
      </w:r>
      <w:r>
        <w:rPr>
          <w:rFonts w:ascii="Candara" w:hAnsi="Candara"/>
        </w:rPr>
        <w:t>management with risks analysis</w:t>
      </w:r>
    </w:p>
    <w:p w14:paraId="4457B43E" w14:textId="77777777" w:rsidR="00F80588" w:rsidRPr="00F80588" w:rsidRDefault="00F80588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  <w:t>Recruit</w:t>
      </w:r>
      <w:r>
        <w:rPr>
          <w:rFonts w:ascii="Candara" w:hAnsi="Candara"/>
        </w:rPr>
        <w:t>ment, performance interviewing</w:t>
      </w:r>
    </w:p>
    <w:p w14:paraId="71469D8E" w14:textId="1A1BD707" w:rsidR="007A027B" w:rsidRDefault="00F80588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  <w:r w:rsidRPr="00F80588">
        <w:rPr>
          <w:rFonts w:ascii="Candara" w:hAnsi="Candara"/>
        </w:rPr>
        <w:t>•</w:t>
      </w:r>
      <w:r w:rsidRPr="00F80588">
        <w:rPr>
          <w:rFonts w:ascii="Candara" w:hAnsi="Candara"/>
        </w:rPr>
        <w:tab/>
        <w:t>Technical training and mentoring</w:t>
      </w:r>
    </w:p>
    <w:p w14:paraId="0D12AACD" w14:textId="7655404A" w:rsidR="004919EE" w:rsidRDefault="004919EE" w:rsidP="0075078A">
      <w:pPr>
        <w:tabs>
          <w:tab w:val="left" w:pos="284"/>
        </w:tabs>
        <w:spacing w:after="0"/>
        <w:ind w:left="-142"/>
        <w:rPr>
          <w:rFonts w:ascii="Candara" w:hAnsi="Candara"/>
        </w:rPr>
      </w:pPr>
    </w:p>
    <w:p w14:paraId="167D8CA5" w14:textId="140894E1" w:rsidR="00DD2F6E" w:rsidRDefault="00DD2F6E" w:rsidP="0075078A">
      <w:pPr>
        <w:ind w:left="-142"/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6EB0C862" w14:textId="288DB321" w:rsidR="002D2F78" w:rsidRDefault="002D2F78">
      <w:pPr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48FDAB" wp14:editId="52B56FFC">
            <wp:simplePos x="0" y="0"/>
            <wp:positionH relativeFrom="column">
              <wp:posOffset>-2463165</wp:posOffset>
            </wp:positionH>
            <wp:positionV relativeFrom="paragraph">
              <wp:posOffset>44450</wp:posOffset>
            </wp:positionV>
            <wp:extent cx="4170680" cy="8686800"/>
            <wp:effectExtent l="0" t="0" r="0" b="0"/>
            <wp:wrapThrough wrapText="bothSides">
              <wp:wrapPolygon edited="0">
                <wp:start x="0" y="0"/>
                <wp:lineTo x="0" y="21553"/>
                <wp:lineTo x="21508" y="21553"/>
                <wp:lineTo x="21508" y="0"/>
                <wp:lineTo x="0" y="0"/>
              </wp:wrapPolygon>
            </wp:wrapThrough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br/>
        <w:t xml:space="preserve">Experienced and proficient on the full data value chain, I can </w:t>
      </w:r>
      <w:r w:rsidR="00EA1FF6">
        <w:rPr>
          <w:shd w:val="clear" w:color="auto" w:fill="FFFFFF"/>
        </w:rPr>
        <w:t>discuss the</w:t>
      </w:r>
      <w:r>
        <w:rPr>
          <w:shd w:val="clear" w:color="auto" w:fill="FFFFFF"/>
        </w:rPr>
        <w:t xml:space="preserve"> big picture </w:t>
      </w:r>
      <w:r w:rsidR="00EA1FF6">
        <w:rPr>
          <w:shd w:val="clear" w:color="auto" w:fill="FFFFFF"/>
        </w:rPr>
        <w:t>with</w:t>
      </w:r>
      <w:r>
        <w:rPr>
          <w:shd w:val="clear" w:color="auto" w:fill="FFFFFF"/>
        </w:rPr>
        <w:t xml:space="preserve"> decision makers, </w:t>
      </w:r>
      <w:r w:rsidR="00EA1FF6">
        <w:rPr>
          <w:shd w:val="clear" w:color="auto" w:fill="FFFFFF"/>
        </w:rPr>
        <w:t>align design with their priorities, guide</w:t>
      </w:r>
      <w:r>
        <w:rPr>
          <w:shd w:val="clear" w:color="auto" w:fill="FFFFFF"/>
        </w:rPr>
        <w:t xml:space="preserve"> </w:t>
      </w:r>
      <w:r w:rsidR="00EA1FF6">
        <w:rPr>
          <w:shd w:val="clear" w:color="auto" w:fill="FFFFFF"/>
        </w:rPr>
        <w:t>actors</w:t>
      </w:r>
      <w:r>
        <w:rPr>
          <w:shd w:val="clear" w:color="auto" w:fill="FFFFFF"/>
        </w:rPr>
        <w:t xml:space="preserve"> at any </w:t>
      </w:r>
      <w:r w:rsidR="00EA1FF6">
        <w:rPr>
          <w:shd w:val="clear" w:color="auto" w:fill="FFFFFF"/>
        </w:rPr>
        <w:t>development stage on any stage, and ensure alignment and a shared vision</w:t>
      </w:r>
      <w:r w:rsidR="00930260">
        <w:rPr>
          <w:shd w:val="clear" w:color="auto" w:fill="FFFFFF"/>
        </w:rPr>
        <w:t xml:space="preserve"> while considering each layer’s own peculiarities and challenges.</w:t>
      </w:r>
    </w:p>
    <w:p w14:paraId="47B810F8" w14:textId="117F99A0" w:rsidR="00EA1FF6" w:rsidRDefault="00930260">
      <w:pPr>
        <w:rPr>
          <w:shd w:val="clear" w:color="auto" w:fill="FFFFFF"/>
        </w:rPr>
      </w:pPr>
      <w:r>
        <w:rPr>
          <w:shd w:val="clear" w:color="auto" w:fill="FFFFFF"/>
        </w:rPr>
        <w:t>Finding the good compromise between cost and time to market without compromising quality or maintainability requires more than a good knowledge of the tools.</w:t>
      </w:r>
    </w:p>
    <w:p w14:paraId="0075823A" w14:textId="35FAE0E5" w:rsidR="00616568" w:rsidRDefault="00616568">
      <w:pPr>
        <w:rPr>
          <w:shd w:val="clear" w:color="auto" w:fill="FFFFFF"/>
        </w:rPr>
      </w:pPr>
      <w:r w:rsidRPr="00616568">
        <w:rPr>
          <w:u w:val="single"/>
          <w:shd w:val="clear" w:color="auto" w:fill="FFFFFF"/>
        </w:rPr>
        <w:t>IoT Edge</w:t>
      </w:r>
      <w:r>
        <w:rPr>
          <w:shd w:val="clear" w:color="auto" w:fill="FFFFFF"/>
        </w:rPr>
        <w:t>: memory and CPU is relatively scarce as well as bandwidth when synchronizing.</w:t>
      </w:r>
      <w:r>
        <w:rPr>
          <w:shd w:val="clear" w:color="auto" w:fill="FFFFFF"/>
        </w:rPr>
        <w:br/>
        <w:t>SQLlite, MongoDb Realm, synchronized of Json REST or custom protocols.</w:t>
      </w:r>
      <w:r>
        <w:rPr>
          <w:shd w:val="clear" w:color="auto" w:fill="FFFFFF"/>
        </w:rPr>
        <w:br/>
      </w:r>
      <w:r w:rsidRPr="00616568">
        <w:rPr>
          <w:u w:val="single"/>
          <w:shd w:val="clear" w:color="auto" w:fill="FFFFFF"/>
        </w:rPr>
        <w:t>Operational</w:t>
      </w:r>
      <w:r>
        <w:rPr>
          <w:shd w:val="clear" w:color="auto" w:fill="FFFFFF"/>
        </w:rPr>
        <w:t xml:space="preserve">: great diversity of Database. My preference is to pick the right database for the use case at hand, which is enabled by a micro-service architecture. </w:t>
      </w:r>
      <w:r>
        <w:rPr>
          <w:shd w:val="clear" w:color="auto" w:fill="FFFFFF"/>
        </w:rPr>
        <w:br/>
        <w:t>MS Sql Server, CosmosDB, Redis, Couchbase, Elastic, ClickHouse, EventStore…</w:t>
      </w:r>
      <w:r>
        <w:rPr>
          <w:shd w:val="clear" w:color="auto" w:fill="FFFFFF"/>
        </w:rPr>
        <w:br/>
      </w:r>
      <w:r w:rsidRPr="00616568">
        <w:rPr>
          <w:u w:val="single"/>
          <w:shd w:val="clear" w:color="auto" w:fill="FFFFFF"/>
        </w:rPr>
        <w:t>Integration</w:t>
      </w:r>
      <w:r>
        <w:rPr>
          <w:shd w:val="clear" w:color="auto" w:fill="FFFFFF"/>
        </w:rPr>
        <w:t>: a key goal is louse coupling, enabling both branches of the product to evolve without breaking the other, while other consideration include latency.</w:t>
      </w:r>
      <w:r>
        <w:rPr>
          <w:shd w:val="clear" w:color="auto" w:fill="FFFFFF"/>
        </w:rPr>
        <w:br/>
        <w:t>There’s many available products in this segment. From data catalog to event topics, even blockchains can be considered.</w:t>
      </w:r>
      <w:r>
        <w:rPr>
          <w:shd w:val="clear" w:color="auto" w:fill="FFFFFF"/>
        </w:rPr>
        <w:br/>
      </w:r>
      <w:r w:rsidRPr="00616568">
        <w:rPr>
          <w:u w:val="single"/>
          <w:shd w:val="clear" w:color="auto" w:fill="FFFFFF"/>
        </w:rPr>
        <w:t>Analysis</w:t>
      </w:r>
      <w:r>
        <w:rPr>
          <w:shd w:val="clear" w:color="auto" w:fill="FFFFFF"/>
        </w:rPr>
        <w:t>: depending on the update model batch or streaming, I am experienced in Azure Stream Analytics, Databricks or Azure Synapse.</w:t>
      </w:r>
      <w:r>
        <w:rPr>
          <w:shd w:val="clear" w:color="auto" w:fill="FFFFFF"/>
        </w:rPr>
        <w:br/>
      </w:r>
      <w:r w:rsidRPr="0032259E">
        <w:rPr>
          <w:u w:val="single"/>
          <w:shd w:val="clear" w:color="auto" w:fill="FFFFFF"/>
        </w:rPr>
        <w:t>Repositories</w:t>
      </w:r>
      <w:r>
        <w:rPr>
          <w:shd w:val="clear" w:color="auto" w:fill="FFFFFF"/>
        </w:rPr>
        <w:t xml:space="preserve">: are quite standardized depending on the type of use. </w:t>
      </w:r>
      <w:r w:rsidR="0032259E">
        <w:rPr>
          <w:shd w:val="clear" w:color="auto" w:fill="FFFFFF"/>
        </w:rPr>
        <w:t>Data Lake, Data Marts etc.…</w:t>
      </w:r>
    </w:p>
    <w:p w14:paraId="0EBD65A6" w14:textId="1ADE8BA9" w:rsidR="00256B77" w:rsidRPr="00116DA5" w:rsidRDefault="00256B77">
      <w:pPr>
        <w:rPr>
          <w:rStyle w:val="DateChar"/>
          <w:sz w:val="18"/>
        </w:rPr>
      </w:pPr>
      <w:r w:rsidRPr="00116DA5">
        <w:rPr>
          <w:rStyle w:val="DateChar"/>
        </w:rPr>
        <w:br w:type="page"/>
      </w:r>
    </w:p>
    <w:p w14:paraId="24BAE754" w14:textId="1CC56FED" w:rsidR="003D5F7C" w:rsidRPr="00F438D6" w:rsidRDefault="00A0108D" w:rsidP="003D5F7C">
      <w:pPr>
        <w:pStyle w:val="ResumeDate"/>
        <w:ind w:left="-142"/>
        <w:rPr>
          <w:rStyle w:val="DateChar"/>
        </w:rPr>
      </w:pPr>
      <w:r>
        <w:rPr>
          <w:noProof/>
        </w:rPr>
        <w:lastRenderedPageBreak/>
        <w:pict w14:anchorId="53C7383D">
          <v:shape id="Text Box 8" o:spid="_x0000_s2059" type="#_x0000_t202" style="position:absolute;left:0;text-align:left;margin-left:-165.5pt;margin-top:.25pt;width:118.9pt;height:9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" filled="f" stroked="f" strokeweight=".5pt">
            <v:textbox inset="0,0,0,0">
              <w:txbxContent>
                <w:p w14:paraId="7B8F6DD8" w14:textId="77777777" w:rsidR="00B4407D" w:rsidRPr="0053310A" w:rsidRDefault="00B4407D" w:rsidP="00B4407D">
                  <w:pPr>
                    <w:pStyle w:val="SectionHeading"/>
                    <w:ind w:right="-33" w:hanging="426"/>
                    <w:jc w:val="center"/>
                    <w:rPr>
                      <w:rFonts w:ascii="Candara" w:hAnsi="Candara"/>
                    </w:rPr>
                  </w:pPr>
                  <w:r w:rsidRPr="0053310A">
                    <w:rPr>
                      <w:rFonts w:ascii="Candara" w:hAnsi="Candara"/>
                    </w:rPr>
                    <w:t>Experience</w:t>
                  </w:r>
                </w:p>
                <w:p w14:paraId="4875F0DA" w14:textId="456B1108" w:rsidR="00B4407D" w:rsidRDefault="00702680" w:rsidP="00B4407D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2017</w:t>
                  </w:r>
                </w:p>
                <w:p w14:paraId="6FA5BEEC" w14:textId="0DDD6EDB" w:rsidR="00B4407D" w:rsidRDefault="00702680" w:rsidP="00B4407D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</w:t>
                  </w:r>
                  <w:r w:rsidR="003D5F7C">
                    <w:t>21</w:t>
                  </w:r>
                </w:p>
              </w:txbxContent>
            </v:textbox>
            <w10:wrap type="square"/>
          </v:shape>
        </w:pict>
      </w:r>
      <w:r w:rsidR="003D5F7C">
        <w:rPr>
          <w:rStyle w:val="DateChar"/>
        </w:rPr>
        <w:t>January</w:t>
      </w:r>
      <w:r w:rsidR="003D5F7C" w:rsidRPr="00F438D6">
        <w:rPr>
          <w:rStyle w:val="DateChar"/>
        </w:rPr>
        <w:t xml:space="preserve"> 201</w:t>
      </w:r>
      <w:r w:rsidR="003D5F7C">
        <w:rPr>
          <w:rStyle w:val="DateChar"/>
        </w:rPr>
        <w:t>9</w:t>
      </w:r>
      <w:r w:rsidR="003D5F7C" w:rsidRPr="00F438D6">
        <w:rPr>
          <w:rStyle w:val="DateChar"/>
        </w:rPr>
        <w:t xml:space="preserve"> </w:t>
      </w:r>
      <w:r w:rsidR="003D5F7C">
        <w:rPr>
          <w:rStyle w:val="DateChar"/>
        </w:rPr>
        <w:t>(ongoing)</w:t>
      </w:r>
      <w:r w:rsidR="003D5F7C" w:rsidRPr="00F438D6">
        <w:rPr>
          <w:rStyle w:val="DateChar"/>
        </w:rPr>
        <w:t xml:space="preserve"> – </w:t>
      </w:r>
      <w:r w:rsidR="003D5F7C">
        <w:rPr>
          <w:rStyle w:val="DateChar"/>
        </w:rPr>
        <w:t>Lausanne</w:t>
      </w:r>
      <w:r w:rsidR="003D5F7C" w:rsidRPr="00F438D6">
        <w:rPr>
          <w:rStyle w:val="DateChar"/>
        </w:rPr>
        <w:t xml:space="preserve">, </w:t>
      </w:r>
      <w:r w:rsidR="003D5F7C">
        <w:rPr>
          <w:rStyle w:val="DateChar"/>
        </w:rPr>
        <w:t>Switzerland</w:t>
      </w:r>
    </w:p>
    <w:p w14:paraId="3149548A" w14:textId="42BE5BE0" w:rsidR="003D5F7C" w:rsidRPr="0053310A" w:rsidRDefault="003D5F7C" w:rsidP="003D5F7C">
      <w:pPr>
        <w:pStyle w:val="Position"/>
      </w:pPr>
      <w:r>
        <w:t xml:space="preserve">Architect </w:t>
      </w:r>
      <w:r w:rsidR="00764C39">
        <w:t>at</w:t>
      </w:r>
      <w:r>
        <w:t xml:space="preserve"> Inexto SA</w:t>
      </w:r>
    </w:p>
    <w:p w14:paraId="653CEF7F" w14:textId="1074D367" w:rsidR="003D5F7C" w:rsidRDefault="003D5F7C" w:rsidP="003D5F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With the perspective of new regulation increasing massively their data need Inexto needed some expertise to be able to quickly rearchitect one of their line of product from a monolith to microservices.</w:t>
      </w:r>
    </w:p>
    <w:p w14:paraId="6CDECED6" w14:textId="3AB1DF54" w:rsidR="003D5F7C" w:rsidRDefault="003D5F7C" w:rsidP="003D5F7C">
      <w:pPr>
        <w:pStyle w:val="NoSpacing"/>
        <w:rPr>
          <w:shd w:val="clear" w:color="auto" w:fill="FFFFFF"/>
        </w:rPr>
      </w:pPr>
    </w:p>
    <w:p w14:paraId="54D16F75" w14:textId="30495855" w:rsidR="003D5F7C" w:rsidRDefault="00BA7501" w:rsidP="003D5F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We went f</w:t>
      </w:r>
      <w:r w:rsidR="003D5F7C">
        <w:rPr>
          <w:shd w:val="clear" w:color="auto" w:fill="FFFFFF"/>
        </w:rPr>
        <w:t xml:space="preserve">rom a highly peculiar customized single customer WCF / Asp.net stack to a best of breed </w:t>
      </w:r>
      <w:r>
        <w:rPr>
          <w:shd w:val="clear" w:color="auto" w:fill="FFFFFF"/>
        </w:rPr>
        <w:t xml:space="preserve">multitenant Saas service running as a </w:t>
      </w:r>
      <w:r w:rsidR="003D5F7C">
        <w:rPr>
          <w:shd w:val="clear" w:color="auto" w:fill="FFFFFF"/>
        </w:rPr>
        <w:t>microservice cluster of dotnet5 containers in Kubernetes</w:t>
      </w:r>
      <w:r>
        <w:rPr>
          <w:shd w:val="clear" w:color="auto" w:fill="FFFFFF"/>
        </w:rPr>
        <w:t xml:space="preserve"> while maintain backward compatibility at each step of the refactoring.</w:t>
      </w:r>
    </w:p>
    <w:p w14:paraId="2524D529" w14:textId="1433C94D" w:rsidR="003D5F7C" w:rsidRDefault="003D5F7C" w:rsidP="003D5F7C">
      <w:pPr>
        <w:pStyle w:val="NoSpacing"/>
        <w:rPr>
          <w:shd w:val="clear" w:color="auto" w:fill="FFFFFF"/>
        </w:rPr>
      </w:pPr>
    </w:p>
    <w:p w14:paraId="1DA815CC" w14:textId="02F60D14" w:rsidR="00BE61E7" w:rsidRDefault="003D5F7C" w:rsidP="003D5F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following months saw massive performance gains, and significant reliability improvements, applying ant-fragile patterns</w:t>
      </w:r>
      <w:r w:rsidR="005540FA">
        <w:rPr>
          <w:shd w:val="clear" w:color="auto" w:fill="FFFFFF"/>
        </w:rPr>
        <w:t>, switching from ServiceFabric to Kubernetes, as well as following the latest .net version, up to dotnet5 as of writing.</w:t>
      </w:r>
      <w:r w:rsidR="00BE61E7">
        <w:rPr>
          <w:shd w:val="clear" w:color="auto" w:fill="FFFFFF"/>
        </w:rPr>
        <w:t xml:space="preserve"> </w:t>
      </w:r>
    </w:p>
    <w:p w14:paraId="346059C2" w14:textId="6FF72C5C" w:rsidR="00BE61E7" w:rsidRDefault="00BE61E7" w:rsidP="003D5F7C">
      <w:pPr>
        <w:pStyle w:val="NoSpacing"/>
        <w:rPr>
          <w:shd w:val="clear" w:color="auto" w:fill="FFFFFF"/>
        </w:rPr>
      </w:pPr>
    </w:p>
    <w:p w14:paraId="786DC938" w14:textId="0BD66CE0" w:rsidR="00E4456E" w:rsidRPr="00E4456E" w:rsidRDefault="00E4456E" w:rsidP="003D5F7C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2E829233" w14:textId="4966861A" w:rsidR="00E4456E" w:rsidRPr="00E4456E" w:rsidRDefault="00E4456E" w:rsidP="003D5F7C">
      <w:pPr>
        <w:pStyle w:val="NoSpacing"/>
        <w:rPr>
          <w:i/>
          <w:iCs/>
          <w:shd w:val="clear" w:color="auto" w:fill="FFFFFF"/>
        </w:rPr>
      </w:pPr>
      <w:r w:rsidRPr="00E4456E">
        <w:rPr>
          <w:i/>
          <w:iCs/>
          <w:shd w:val="clear" w:color="auto" w:fill="FFFFFF"/>
        </w:rPr>
        <w:t>Support multiple country data regulations including China and China</w:t>
      </w:r>
    </w:p>
    <w:p w14:paraId="29AE88DE" w14:textId="3C31096E" w:rsidR="00E4456E" w:rsidRPr="00E4456E" w:rsidRDefault="00E4456E" w:rsidP="003D5F7C">
      <w:pPr>
        <w:pStyle w:val="NoSpacing"/>
        <w:rPr>
          <w:i/>
          <w:iCs/>
          <w:shd w:val="clear" w:color="auto" w:fill="FFFFFF"/>
        </w:rPr>
      </w:pPr>
      <w:r w:rsidRPr="00E4456E">
        <w:rPr>
          <w:i/>
          <w:iCs/>
          <w:shd w:val="clear" w:color="auto" w:fill="FFFFFF"/>
        </w:rPr>
        <w:t>Maintain performance while seeing data volume increase 100x (~1.5 TB/year)</w:t>
      </w:r>
    </w:p>
    <w:p w14:paraId="40438871" w14:textId="509885C6" w:rsidR="00E4456E" w:rsidRDefault="00E4456E" w:rsidP="003D5F7C">
      <w:pPr>
        <w:pStyle w:val="NoSpacing"/>
        <w:rPr>
          <w:i/>
          <w:iCs/>
          <w:shd w:val="clear" w:color="auto" w:fill="FFFFFF"/>
        </w:rPr>
      </w:pPr>
      <w:r w:rsidRPr="00E4456E">
        <w:rPr>
          <w:i/>
          <w:iCs/>
          <w:shd w:val="clear" w:color="auto" w:fill="FFFFFF"/>
        </w:rPr>
        <w:t>Provide real time analytics</w:t>
      </w:r>
      <w:r>
        <w:rPr>
          <w:i/>
          <w:iCs/>
          <w:shd w:val="clear" w:color="auto" w:fill="FFFFFF"/>
        </w:rPr>
        <w:t xml:space="preserve"> to both customers and sales</w:t>
      </w:r>
    </w:p>
    <w:p w14:paraId="0650E3CF" w14:textId="7C196587" w:rsidR="00E6466B" w:rsidRPr="00E4456E" w:rsidRDefault="00E6466B" w:rsidP="003D5F7C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Analysis of full hosting costs</w:t>
      </w:r>
      <w:r w:rsidR="00D15105">
        <w:rPr>
          <w:i/>
          <w:iCs/>
          <w:shd w:val="clear" w:color="auto" w:fill="FFFFFF"/>
        </w:rPr>
        <w:t xml:space="preserve"> for specific features.</w:t>
      </w:r>
    </w:p>
    <w:p w14:paraId="50312221" w14:textId="77777777" w:rsidR="00E4456E" w:rsidRDefault="00E4456E" w:rsidP="003D5F7C">
      <w:pPr>
        <w:pStyle w:val="NoSpacing"/>
        <w:rPr>
          <w:shd w:val="clear" w:color="auto" w:fill="FFFFFF"/>
        </w:rPr>
      </w:pPr>
    </w:p>
    <w:p w14:paraId="292BF0D9" w14:textId="1C1C70DC" w:rsidR="005540FA" w:rsidRDefault="005540FA" w:rsidP="003D5F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My area of focus moved from API and DevOps to the full product stack as well as well as </w:t>
      </w:r>
      <w:r w:rsidR="00BE61E7">
        <w:rPr>
          <w:shd w:val="clear" w:color="auto" w:fill="FFFFFF"/>
        </w:rPr>
        <w:t>Mobile, FrontEnd, and adopting some DevSecOps company wide.</w:t>
      </w:r>
    </w:p>
    <w:p w14:paraId="6DBCD245" w14:textId="36498F40" w:rsidR="003D5F7C" w:rsidRDefault="003D5F7C" w:rsidP="003D5F7C">
      <w:pPr>
        <w:pStyle w:val="NoSpacing"/>
        <w:rPr>
          <w:shd w:val="clear" w:color="auto" w:fill="FFFFFF"/>
        </w:rPr>
      </w:pPr>
    </w:p>
    <w:p w14:paraId="7FDB99EC" w14:textId="77777777" w:rsidR="003D5F7C" w:rsidRDefault="003D5F7C" w:rsidP="003D5F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Application of the DDD methodology especially Event Storming to get the team on the same page and allowing the refactoring to be aligned with business needs.</w:t>
      </w:r>
    </w:p>
    <w:p w14:paraId="26ACF27D" w14:textId="36BD2F75" w:rsidR="003D5F7C" w:rsidRDefault="003D5F7C" w:rsidP="003D5F7C">
      <w:pPr>
        <w:pStyle w:val="NoSpacing"/>
        <w:rPr>
          <w:shd w:val="clear" w:color="auto" w:fill="FFFFFF"/>
        </w:rPr>
      </w:pPr>
    </w:p>
    <w:p w14:paraId="53DF73B6" w14:textId="7BC1EC3E" w:rsidR="003D5F7C" w:rsidRDefault="003D5F7C" w:rsidP="003D5F7C">
      <w:pPr>
        <w:pStyle w:val="ListBullet"/>
      </w:pPr>
      <w:r>
        <w:t xml:space="preserve">Azure, </w:t>
      </w:r>
      <w:r w:rsidR="00E4456E">
        <w:t xml:space="preserve">Kubernetes, </w:t>
      </w:r>
      <w:r>
        <w:t>Docker, Service Fabric, WCF, .net core 2.2 -&gt; net5.0</w:t>
      </w:r>
    </w:p>
    <w:p w14:paraId="5990F4AB" w14:textId="58E6BC9F" w:rsidR="002721F5" w:rsidRDefault="002721F5" w:rsidP="003D5F7C">
      <w:pPr>
        <w:pStyle w:val="ListBullet"/>
      </w:pPr>
      <w:r>
        <w:t>Services in GRPC, REST, clients in Angular and Xamarin (MAUI)</w:t>
      </w:r>
    </w:p>
    <w:p w14:paraId="434C9074" w14:textId="10FF77D5" w:rsidR="002721F5" w:rsidRDefault="002721F5" w:rsidP="003D5F7C">
      <w:pPr>
        <w:pStyle w:val="ListBullet"/>
      </w:pPr>
      <w:r>
        <w:t>SQL Server, CosmosDB, MongoDB Realm, Azure Data Lake</w:t>
      </w:r>
    </w:p>
    <w:p w14:paraId="33A4E804" w14:textId="7F8EFAC0" w:rsidR="002721F5" w:rsidRDefault="002721F5" w:rsidP="003D5F7C">
      <w:pPr>
        <w:pStyle w:val="ListBullet"/>
      </w:pPr>
      <w:r>
        <w:t>Event Hub, Service Bus, Event Grid, Data Fabric, Azure Synapse Analytics</w:t>
      </w:r>
    </w:p>
    <w:p w14:paraId="3E66DFD7" w14:textId="519DF112" w:rsidR="003D5F7C" w:rsidRDefault="003D5F7C" w:rsidP="003D5F7C">
      <w:pPr>
        <w:pStyle w:val="ListBullet"/>
      </w:pPr>
      <w:r>
        <w:t>Azure DevOps, Git, DDD</w:t>
      </w:r>
    </w:p>
    <w:p w14:paraId="449A5ADF" w14:textId="13B45339" w:rsidR="00B4407D" w:rsidRPr="00F438D6" w:rsidRDefault="00702680" w:rsidP="00B4407D">
      <w:pPr>
        <w:pStyle w:val="ResumeDate"/>
        <w:ind w:left="-142"/>
        <w:rPr>
          <w:rStyle w:val="DateChar"/>
        </w:rPr>
      </w:pPr>
      <w:r>
        <w:rPr>
          <w:rStyle w:val="DateChar"/>
        </w:rPr>
        <w:t>September</w:t>
      </w:r>
      <w:r w:rsidR="00B4407D" w:rsidRPr="00F438D6">
        <w:rPr>
          <w:rStyle w:val="DateChar"/>
        </w:rPr>
        <w:t xml:space="preserve"> 201</w:t>
      </w:r>
      <w:r>
        <w:rPr>
          <w:rStyle w:val="DateChar"/>
        </w:rPr>
        <w:t>5</w:t>
      </w:r>
      <w:r w:rsidR="00B4407D" w:rsidRPr="00F438D6">
        <w:rPr>
          <w:rStyle w:val="DateChar"/>
        </w:rPr>
        <w:t xml:space="preserve"> </w:t>
      </w:r>
      <w:r w:rsidR="00BA7501">
        <w:rPr>
          <w:rStyle w:val="DateChar"/>
        </w:rPr>
        <w:t>– Jan 2021</w:t>
      </w:r>
      <w:r w:rsidR="00B4407D" w:rsidRPr="00F438D6">
        <w:rPr>
          <w:rStyle w:val="DateChar"/>
        </w:rPr>
        <w:t xml:space="preserve"> – </w:t>
      </w:r>
      <w:r w:rsidR="00B4407D">
        <w:rPr>
          <w:rStyle w:val="DateChar"/>
        </w:rPr>
        <w:t>Geneva</w:t>
      </w:r>
      <w:r w:rsidR="00B4407D" w:rsidRPr="00F438D6">
        <w:rPr>
          <w:rStyle w:val="DateChar"/>
        </w:rPr>
        <w:t xml:space="preserve">, </w:t>
      </w:r>
      <w:r w:rsidR="00B4407D">
        <w:rPr>
          <w:rStyle w:val="DateChar"/>
        </w:rPr>
        <w:t>Switzerland</w:t>
      </w:r>
    </w:p>
    <w:p w14:paraId="709CEFA8" w14:textId="039157BE" w:rsidR="00B4407D" w:rsidRPr="0053310A" w:rsidRDefault="00B4407D" w:rsidP="00B4407D">
      <w:pPr>
        <w:pStyle w:val="Position"/>
      </w:pPr>
      <w:r>
        <w:t>Consultant at Wide Agency (Cross Systems)</w:t>
      </w:r>
    </w:p>
    <w:p w14:paraId="2138C252" w14:textId="77777777" w:rsidR="00702680" w:rsidRDefault="00702680" w:rsidP="0070268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Tag Heuer is a world-renowned watchmaker. Its platform comprises classical elements like Point of Sales, eCommerce, Supply Chain, CMS, CRM, Identity Management and more specific ones like digital watches and mobile apps.</w:t>
      </w:r>
    </w:p>
    <w:p w14:paraId="564DA99D" w14:textId="3E27307C" w:rsidR="00702680" w:rsidRDefault="00702680" w:rsidP="00702680">
      <w:pPr>
        <w:pStyle w:val="NoSpacing"/>
        <w:rPr>
          <w:shd w:val="clear" w:color="auto" w:fill="FFFFFF"/>
        </w:rPr>
      </w:pPr>
      <w:r w:rsidRPr="00702680">
        <w:rPr>
          <w:shd w:val="clear" w:color="auto" w:fill="FFFFFF"/>
        </w:rPr>
        <w:t>Clients include Medtronic, Neuchatel State, Tag Heuer, Fribourg</w:t>
      </w:r>
      <w:r w:rsidR="00234DC3">
        <w:rPr>
          <w:shd w:val="clear" w:color="auto" w:fill="FFFFFF"/>
        </w:rPr>
        <w:t xml:space="preserve"> State</w:t>
      </w:r>
      <w:r w:rsidRPr="00702680">
        <w:rPr>
          <w:shd w:val="clear" w:color="auto" w:fill="FFFFFF"/>
        </w:rPr>
        <w:t>, Geneva Airport</w:t>
      </w:r>
      <w:r w:rsidR="00234DC3">
        <w:rPr>
          <w:shd w:val="clear" w:color="auto" w:fill="FFFFFF"/>
        </w:rPr>
        <w:t xml:space="preserve"> – detailed below.</w:t>
      </w:r>
    </w:p>
    <w:p w14:paraId="578141B5" w14:textId="5C398F03" w:rsidR="00234DC3" w:rsidRDefault="00234DC3" w:rsidP="00702680">
      <w:pPr>
        <w:pStyle w:val="NoSpacing"/>
        <w:rPr>
          <w:shd w:val="clear" w:color="auto" w:fill="FFFFFF"/>
        </w:rPr>
      </w:pPr>
    </w:p>
    <w:p w14:paraId="7ACB6E39" w14:textId="7521169C" w:rsidR="00234DC3" w:rsidRDefault="00234DC3" w:rsidP="0070268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Presales – I was part of winning bids for Fribourg State and Geneva Airport.</w:t>
      </w:r>
    </w:p>
    <w:p w14:paraId="116D439A" w14:textId="27C73833" w:rsidR="00234DC3" w:rsidRDefault="00234DC3" w:rsidP="00702680">
      <w:pPr>
        <w:pStyle w:val="NoSpacing"/>
        <w:rPr>
          <w:shd w:val="clear" w:color="auto" w:fill="FFFFFF"/>
        </w:rPr>
      </w:pPr>
    </w:p>
    <w:p w14:paraId="20C3BA6C" w14:textId="5D57B80E" w:rsidR="00234DC3" w:rsidRDefault="00234DC3" w:rsidP="0070268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Proofs of Concept</w:t>
      </w:r>
      <w:r w:rsidR="00F05465">
        <w:rPr>
          <w:shd w:val="clear" w:color="auto" w:fill="FFFFFF"/>
        </w:rPr>
        <w:t xml:space="preserve"> around Blockchain Ethereum, Fabric and machine learning.</w:t>
      </w:r>
    </w:p>
    <w:p w14:paraId="34301CD9" w14:textId="34CF6D9A" w:rsidR="00234DC3" w:rsidRDefault="00234DC3" w:rsidP="00702680">
      <w:pPr>
        <w:pStyle w:val="NoSpacing"/>
        <w:rPr>
          <w:shd w:val="clear" w:color="auto" w:fill="FFFFFF"/>
        </w:rPr>
      </w:pPr>
    </w:p>
    <w:p w14:paraId="14AC6C56" w14:textId="436C89FF" w:rsidR="00234DC3" w:rsidRDefault="00234DC3" w:rsidP="0070268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Studies – Impact of GDPR for </w:t>
      </w:r>
      <w:r w:rsidR="00850886">
        <w:rPr>
          <w:shd w:val="clear" w:color="auto" w:fill="FFFFFF"/>
        </w:rPr>
        <w:t>various projects, developer outreach</w:t>
      </w:r>
    </w:p>
    <w:p w14:paraId="02359D23" w14:textId="5DD9F665" w:rsidR="00234DC3" w:rsidRDefault="00234DC3" w:rsidP="00702680">
      <w:pPr>
        <w:pStyle w:val="NoSpacing"/>
        <w:rPr>
          <w:shd w:val="clear" w:color="auto" w:fill="FFFFFF"/>
        </w:rPr>
      </w:pPr>
    </w:p>
    <w:p w14:paraId="0DCE60C1" w14:textId="45CB9796" w:rsidR="00234DC3" w:rsidRDefault="00234DC3" w:rsidP="0070268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Improvement on methodologies:</w:t>
      </w:r>
    </w:p>
    <w:p w14:paraId="2E831FBF" w14:textId="2516F04B" w:rsidR="00234DC3" w:rsidRDefault="00234DC3" w:rsidP="00234DC3">
      <w:pPr>
        <w:pStyle w:val="NoSpacing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Spearheaded the DevOps practice at Wide</w:t>
      </w:r>
    </w:p>
    <w:p w14:paraId="53F004B3" w14:textId="30CCE3BA" w:rsidR="00234DC3" w:rsidRDefault="00234DC3" w:rsidP="00234DC3">
      <w:pPr>
        <w:pStyle w:val="NoSpacing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Security audits of dependencies</w:t>
      </w:r>
    </w:p>
    <w:p w14:paraId="0837B579" w14:textId="77777777" w:rsidR="00234DC3" w:rsidRPr="00702680" w:rsidRDefault="00234DC3" w:rsidP="00702680">
      <w:pPr>
        <w:pStyle w:val="NoSpacing"/>
        <w:rPr>
          <w:shd w:val="clear" w:color="auto" w:fill="FFFFFF"/>
        </w:rPr>
      </w:pPr>
    </w:p>
    <w:p w14:paraId="0D0AD80F" w14:textId="77777777" w:rsidR="00702680" w:rsidRDefault="00702680" w:rsidP="00B4407D">
      <w:pPr>
        <w:pStyle w:val="ResumeDate"/>
        <w:ind w:left="-142"/>
        <w:rPr>
          <w:rStyle w:val="DateChar"/>
        </w:rPr>
      </w:pPr>
    </w:p>
    <w:p w14:paraId="660A39B1" w14:textId="7C70C38C" w:rsidR="00B4407D" w:rsidRPr="00F438D6" w:rsidRDefault="00B4407D" w:rsidP="00B4407D">
      <w:pPr>
        <w:pStyle w:val="ResumeDate"/>
        <w:ind w:left="-142"/>
        <w:rPr>
          <w:rStyle w:val="DateChar"/>
        </w:rPr>
      </w:pPr>
      <w:r>
        <w:rPr>
          <w:rStyle w:val="DateChar"/>
        </w:rPr>
        <w:t>December</w:t>
      </w:r>
      <w:r w:rsidRPr="00F438D6">
        <w:rPr>
          <w:rStyle w:val="DateChar"/>
        </w:rPr>
        <w:t xml:space="preserve"> 201</w:t>
      </w:r>
      <w:r>
        <w:rPr>
          <w:rStyle w:val="DateChar"/>
        </w:rPr>
        <w:t>7</w:t>
      </w:r>
      <w:r w:rsidRPr="00F438D6">
        <w:rPr>
          <w:rStyle w:val="DateChar"/>
        </w:rPr>
        <w:t xml:space="preserve"> </w:t>
      </w:r>
      <w:r>
        <w:rPr>
          <w:rStyle w:val="DateChar"/>
        </w:rPr>
        <w:t>(ongoing)</w:t>
      </w:r>
      <w:r w:rsidRPr="00F438D6">
        <w:rPr>
          <w:rStyle w:val="DateChar"/>
        </w:rPr>
        <w:t xml:space="preserve"> – </w:t>
      </w:r>
      <w:r>
        <w:rPr>
          <w:rStyle w:val="DateChar"/>
        </w:rPr>
        <w:t>Geneva</w:t>
      </w:r>
      <w:r w:rsidRPr="00F438D6">
        <w:rPr>
          <w:rStyle w:val="DateChar"/>
        </w:rPr>
        <w:t xml:space="preserve">, </w:t>
      </w:r>
      <w:r>
        <w:rPr>
          <w:rStyle w:val="DateChar"/>
        </w:rPr>
        <w:t>Switzerland</w:t>
      </w:r>
    </w:p>
    <w:p w14:paraId="315421E1" w14:textId="6EC67211" w:rsidR="00B4407D" w:rsidRPr="0053310A" w:rsidRDefault="00B4407D" w:rsidP="00B4407D">
      <w:pPr>
        <w:pStyle w:val="Position"/>
      </w:pPr>
      <w:r>
        <w:t>Architect for Geneva Airport</w:t>
      </w:r>
    </w:p>
    <w:p w14:paraId="1792DA1B" w14:textId="2BE36606" w:rsidR="00850886" w:rsidRDefault="00850886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Redoing the website main website including a major overhaul of the ecommerce </w:t>
      </w:r>
      <w:r w:rsidR="00DF7626">
        <w:rPr>
          <w:shd w:val="clear" w:color="auto" w:fill="FFFFFF"/>
        </w:rPr>
        <w:t xml:space="preserve">/ booking system </w:t>
      </w:r>
      <w:r>
        <w:rPr>
          <w:shd w:val="clear" w:color="auto" w:fill="FFFFFF"/>
        </w:rPr>
        <w:t>front-end and back-end.</w:t>
      </w:r>
    </w:p>
    <w:p w14:paraId="1AFE49B5" w14:textId="77777777" w:rsidR="00850886" w:rsidRDefault="00850886" w:rsidP="00B4407D">
      <w:pPr>
        <w:pStyle w:val="NoSpacing"/>
        <w:rPr>
          <w:shd w:val="clear" w:color="auto" w:fill="FFFFFF"/>
        </w:rPr>
      </w:pPr>
    </w:p>
    <w:p w14:paraId="483BD013" w14:textId="1C711ECE" w:rsidR="00B4407D" w:rsidRDefault="00850886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Coordinate with various teams and contractors to establish best practices. Defining the architecture. Ensuring high availability and eventual consistency over heterogeneous webservices.</w:t>
      </w:r>
      <w:r w:rsidR="00B4407D">
        <w:rPr>
          <w:shd w:val="clear" w:color="auto" w:fill="FFFFFF"/>
        </w:rPr>
        <w:t xml:space="preserve"> </w:t>
      </w:r>
    </w:p>
    <w:p w14:paraId="3AB778D6" w14:textId="2BA385D5" w:rsidR="00DF7626" w:rsidRDefault="00DF7626" w:rsidP="00B4407D">
      <w:pPr>
        <w:pStyle w:val="NoSpacing"/>
        <w:rPr>
          <w:shd w:val="clear" w:color="auto" w:fill="FFFFFF"/>
        </w:rPr>
      </w:pPr>
    </w:p>
    <w:p w14:paraId="52C74695" w14:textId="77777777" w:rsidR="00DF7626" w:rsidRPr="00E4456E" w:rsidRDefault="00DF7626" w:rsidP="00DF7626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2DAE341D" w14:textId="536CC4A8" w:rsidR="00DF7626" w:rsidRDefault="00DF7626" w:rsidP="00B4407D">
      <w:pPr>
        <w:pStyle w:val="NoSpacing"/>
        <w:rPr>
          <w:i/>
          <w:iCs/>
          <w:shd w:val="clear" w:color="auto" w:fill="FFFFFF"/>
        </w:rPr>
      </w:pPr>
      <w:r w:rsidRPr="00E4456E">
        <w:rPr>
          <w:i/>
          <w:iCs/>
          <w:shd w:val="clear" w:color="auto" w:fill="FFFFFF"/>
        </w:rPr>
        <w:t xml:space="preserve">Support </w:t>
      </w:r>
      <w:r>
        <w:rPr>
          <w:i/>
          <w:iCs/>
          <w:shd w:val="clear" w:color="auto" w:fill="FFFFFF"/>
        </w:rPr>
        <w:t>eventual data consistency over multiple systems</w:t>
      </w:r>
    </w:p>
    <w:p w14:paraId="0EC1352E" w14:textId="6E43DEE7" w:rsidR="00DF7626" w:rsidRPr="00DF7626" w:rsidRDefault="00DF7626" w:rsidP="00B4407D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Provide a synthetic view of multiple booking channel and back-end systems</w:t>
      </w:r>
    </w:p>
    <w:p w14:paraId="39AA3DA6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530BCD7D" w14:textId="30A9DBCE" w:rsidR="00B4407D" w:rsidRDefault="00850886" w:rsidP="00B4407D">
      <w:pPr>
        <w:pStyle w:val="ListBullet"/>
      </w:pPr>
      <w:r>
        <w:t>Kentico, ASP.NET 4.71, .net core 2.1, MS Orleans, Docker</w:t>
      </w:r>
    </w:p>
    <w:p w14:paraId="06D7197E" w14:textId="498021D7" w:rsidR="00B4407D" w:rsidRDefault="00850886" w:rsidP="00B4407D">
      <w:pPr>
        <w:pStyle w:val="ListBullet"/>
      </w:pPr>
      <w:r>
        <w:t>Docker, Microservices, TFS, DevOps</w:t>
      </w:r>
    </w:p>
    <w:p w14:paraId="719D5FA4" w14:textId="0EFC3E19" w:rsidR="00B4407D" w:rsidRPr="00F438D6" w:rsidRDefault="00B4407D" w:rsidP="00B4407D">
      <w:pPr>
        <w:pStyle w:val="ResumeDate"/>
        <w:ind w:left="-142"/>
        <w:rPr>
          <w:rStyle w:val="DateChar"/>
        </w:rPr>
      </w:pPr>
      <w:r>
        <w:rPr>
          <w:rStyle w:val="DateChar"/>
        </w:rPr>
        <w:t>October</w:t>
      </w:r>
      <w:r w:rsidRPr="00F438D6">
        <w:rPr>
          <w:rStyle w:val="DateChar"/>
        </w:rPr>
        <w:t xml:space="preserve"> 201</w:t>
      </w:r>
      <w:r>
        <w:rPr>
          <w:rStyle w:val="DateChar"/>
        </w:rPr>
        <w:t>7</w:t>
      </w:r>
      <w:r w:rsidRPr="00F438D6">
        <w:rPr>
          <w:rStyle w:val="DateChar"/>
        </w:rPr>
        <w:t xml:space="preserve"> </w:t>
      </w:r>
      <w:r w:rsidR="009C7408">
        <w:rPr>
          <w:rStyle w:val="DateChar"/>
        </w:rPr>
        <w:t>– August 2018</w:t>
      </w:r>
      <w:r w:rsidRPr="00F438D6">
        <w:rPr>
          <w:rStyle w:val="DateChar"/>
        </w:rPr>
        <w:t xml:space="preserve"> – </w:t>
      </w:r>
      <w:r>
        <w:rPr>
          <w:rStyle w:val="DateChar"/>
        </w:rPr>
        <w:t>Fribourg</w:t>
      </w:r>
      <w:r w:rsidRPr="00F438D6">
        <w:rPr>
          <w:rStyle w:val="DateChar"/>
        </w:rPr>
        <w:t xml:space="preserve">, </w:t>
      </w:r>
      <w:r>
        <w:rPr>
          <w:rStyle w:val="DateChar"/>
        </w:rPr>
        <w:t>Switzerland</w:t>
      </w:r>
    </w:p>
    <w:p w14:paraId="3D6B1834" w14:textId="1B4F914C" w:rsidR="00B4407D" w:rsidRPr="0053310A" w:rsidRDefault="00B4407D" w:rsidP="00B4407D">
      <w:pPr>
        <w:pStyle w:val="Position"/>
      </w:pPr>
      <w:r>
        <w:t>Architect for Fribourg State</w:t>
      </w:r>
    </w:p>
    <w:p w14:paraId="641419A8" w14:textId="36234AE4" w:rsidR="00B4407D" w:rsidRDefault="00850886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Fribourg state is a rather straightforward Drupal project. The main challenges </w:t>
      </w:r>
      <w:r w:rsidR="00372008">
        <w:rPr>
          <w:shd w:val="clear" w:color="auto" w:fill="FFFFFF"/>
        </w:rPr>
        <w:t>were</w:t>
      </w:r>
      <w:r>
        <w:rPr>
          <w:shd w:val="clear" w:color="auto" w:fill="FFFFFF"/>
        </w:rPr>
        <w:t xml:space="preserve"> finding the best hosting solution and studying their impacts over the lifetime of the project with the client.</w:t>
      </w:r>
    </w:p>
    <w:p w14:paraId="72294035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33912CF6" w14:textId="41E67B25" w:rsidR="00B4407D" w:rsidRDefault="00850886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PoC and architecture diagrams and meetings over tentative in-house deployments using Kubernetes, MS Azure, AWS and Acquia. These choices were made rather flexible by early betting on Docker and infrastructure as code technologies</w:t>
      </w:r>
    </w:p>
    <w:p w14:paraId="420F0AFD" w14:textId="56256FDD" w:rsidR="00DF7626" w:rsidRDefault="00DF7626" w:rsidP="00B4407D">
      <w:pPr>
        <w:pStyle w:val="NoSpacing"/>
        <w:rPr>
          <w:shd w:val="clear" w:color="auto" w:fill="FFFFFF"/>
        </w:rPr>
      </w:pPr>
    </w:p>
    <w:p w14:paraId="66B207DC" w14:textId="77777777" w:rsidR="00DF7626" w:rsidRPr="00E4456E" w:rsidRDefault="00DF7626" w:rsidP="00DF7626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56E483B9" w14:textId="16CC849B" w:rsidR="00DF7626" w:rsidRDefault="00DF7626" w:rsidP="00DF7626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Review the legislation and legal contracts surrounding hosting Swiss public data over public clouds</w:t>
      </w:r>
    </w:p>
    <w:p w14:paraId="6376AF02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2E79389D" w14:textId="52F95B8B" w:rsidR="00B4407D" w:rsidRDefault="00850886" w:rsidP="00B4407D">
      <w:pPr>
        <w:pStyle w:val="ListBullet"/>
      </w:pPr>
      <w:r>
        <w:t>Visio, Terraform,  Azure, AWS</w:t>
      </w:r>
    </w:p>
    <w:p w14:paraId="6F006A35" w14:textId="0D09A13C" w:rsidR="00702680" w:rsidRDefault="00702680">
      <w:pPr>
        <w:rPr>
          <w:rStyle w:val="DateChar"/>
          <w:sz w:val="18"/>
        </w:rPr>
      </w:pPr>
      <w:r>
        <w:rPr>
          <w:rStyle w:val="DateChar"/>
        </w:rPr>
        <w:br w:type="page"/>
      </w:r>
    </w:p>
    <w:p w14:paraId="457B36E4" w14:textId="5F244938" w:rsidR="00B4407D" w:rsidRPr="00F438D6" w:rsidRDefault="00A0108D" w:rsidP="00B4407D">
      <w:pPr>
        <w:pStyle w:val="ResumeDate"/>
        <w:ind w:left="-142"/>
        <w:rPr>
          <w:rStyle w:val="DateChar"/>
        </w:rPr>
      </w:pPr>
      <w:r>
        <w:rPr>
          <w:noProof/>
        </w:rPr>
        <w:lastRenderedPageBreak/>
        <w:pict w14:anchorId="6809E85E">
          <v:shape id="Text Box 10" o:spid="_x0000_s2058" type="#_x0000_t202" style="position:absolute;left:0;text-align:left;margin-left:-162.4pt;margin-top:.65pt;width:118.9pt;height:9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" filled="f" stroked="f" strokeweight=".5pt">
            <v:textbox inset="0,0,0,0">
              <w:txbxContent>
                <w:p w14:paraId="3ED75424" w14:textId="77777777" w:rsidR="00702680" w:rsidRPr="0053310A" w:rsidRDefault="00702680" w:rsidP="00702680">
                  <w:pPr>
                    <w:pStyle w:val="SectionHeading"/>
                    <w:ind w:right="-33" w:hanging="426"/>
                    <w:jc w:val="center"/>
                    <w:rPr>
                      <w:rFonts w:ascii="Candara" w:hAnsi="Candara"/>
                    </w:rPr>
                  </w:pPr>
                  <w:r w:rsidRPr="0053310A">
                    <w:rPr>
                      <w:rFonts w:ascii="Candara" w:hAnsi="Candara"/>
                    </w:rPr>
                    <w:t>Experience</w:t>
                  </w:r>
                </w:p>
                <w:p w14:paraId="65C3AFE2" w14:textId="3B181D37" w:rsidR="00702680" w:rsidRDefault="00702680" w:rsidP="00702680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2016</w:t>
                  </w:r>
                </w:p>
                <w:p w14:paraId="1F3F63E5" w14:textId="2643EDDE" w:rsidR="00702680" w:rsidRDefault="00702680" w:rsidP="00702680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2018</w:t>
                  </w:r>
                </w:p>
              </w:txbxContent>
            </v:textbox>
            <w10:wrap type="square"/>
          </v:shape>
        </w:pict>
      </w:r>
    </w:p>
    <w:p w14:paraId="194F83EC" w14:textId="3EA2F7CF" w:rsidR="00702680" w:rsidRPr="00F438D6" w:rsidRDefault="00702680" w:rsidP="00702680">
      <w:pPr>
        <w:pStyle w:val="ResumeDate"/>
        <w:ind w:left="-142"/>
        <w:rPr>
          <w:rStyle w:val="DateChar"/>
        </w:rPr>
      </w:pPr>
      <w:r>
        <w:rPr>
          <w:rStyle w:val="DateChar"/>
        </w:rPr>
        <w:t>December</w:t>
      </w:r>
      <w:r w:rsidRPr="00F438D6">
        <w:rPr>
          <w:rStyle w:val="DateChar"/>
        </w:rPr>
        <w:t xml:space="preserve"> 201</w:t>
      </w:r>
      <w:r>
        <w:rPr>
          <w:rStyle w:val="DateChar"/>
        </w:rPr>
        <w:t>6</w:t>
      </w:r>
      <w:r w:rsidRPr="00F438D6">
        <w:rPr>
          <w:rStyle w:val="DateChar"/>
        </w:rPr>
        <w:t xml:space="preserve"> </w:t>
      </w:r>
      <w:r>
        <w:rPr>
          <w:rStyle w:val="DateChar"/>
        </w:rPr>
        <w:t>(ongoing)</w:t>
      </w:r>
      <w:r w:rsidRPr="00F438D6">
        <w:rPr>
          <w:rStyle w:val="DateChar"/>
        </w:rPr>
        <w:t xml:space="preserve"> – </w:t>
      </w:r>
      <w:r>
        <w:rPr>
          <w:rStyle w:val="DateChar"/>
        </w:rPr>
        <w:t>Geneva</w:t>
      </w:r>
      <w:r w:rsidRPr="00F438D6">
        <w:rPr>
          <w:rStyle w:val="DateChar"/>
        </w:rPr>
        <w:t xml:space="preserve">, </w:t>
      </w:r>
      <w:r>
        <w:rPr>
          <w:rStyle w:val="DateChar"/>
        </w:rPr>
        <w:t>Switzerland</w:t>
      </w:r>
    </w:p>
    <w:p w14:paraId="7DF759D4" w14:textId="5BDBF53C" w:rsidR="00B4407D" w:rsidRPr="0053310A" w:rsidRDefault="00B4407D" w:rsidP="00B4407D">
      <w:pPr>
        <w:pStyle w:val="Position"/>
      </w:pPr>
      <w:r>
        <w:t>Architect for Tag Heuer Digital Platform</w:t>
      </w:r>
    </w:p>
    <w:p w14:paraId="153E0D7C" w14:textId="77777777" w:rsidR="00B4407D" w:rsidRDefault="00B4407D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Tag Heuer is a world-renowned watchmaker. Its platform comprises classical elements like Point of Sales, eCommerce, Supply Chain, CMS, CRM, Identity Management and more specific ones like digital watches and mobile apps.</w:t>
      </w:r>
    </w:p>
    <w:p w14:paraId="0897FE14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49FB094D" w14:textId="77777777" w:rsidR="00B4407D" w:rsidRDefault="00B4407D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Coordinate a team spread across multiple time-zones, from different contractor and disseminate a common architectural view.</w:t>
      </w:r>
    </w:p>
    <w:p w14:paraId="3EA0A61D" w14:textId="5B7C27F6" w:rsidR="00B4407D" w:rsidRDefault="00B4407D" w:rsidP="00B4407D">
      <w:pPr>
        <w:pStyle w:val="NoSpacing"/>
        <w:rPr>
          <w:shd w:val="clear" w:color="auto" w:fill="FFFFFF"/>
        </w:rPr>
      </w:pPr>
    </w:p>
    <w:p w14:paraId="341189E4" w14:textId="63314469" w:rsidR="00B4407D" w:rsidRDefault="00B4407D" w:rsidP="00B440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Made use of APM to pinpoint performance problems in a heavily distributed environment.</w:t>
      </w:r>
    </w:p>
    <w:p w14:paraId="1FE3C420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62B10CC1" w14:textId="77777777" w:rsidR="00DF7626" w:rsidRPr="00E4456E" w:rsidRDefault="00DF7626" w:rsidP="00DF7626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53E7122C" w14:textId="4CCD1773" w:rsidR="00DF7626" w:rsidRDefault="00E6466B" w:rsidP="00B4407D">
      <w:pPr>
        <w:pStyle w:val="NoSpacing"/>
        <w:rPr>
          <w:i/>
          <w:iCs/>
          <w:shd w:val="clear" w:color="auto" w:fill="FFFFFF"/>
        </w:rPr>
      </w:pPr>
      <w:r w:rsidRPr="00E6466B">
        <w:rPr>
          <w:i/>
          <w:iCs/>
          <w:shd w:val="clear" w:color="auto" w:fill="FFFFFF"/>
        </w:rPr>
        <w:t>Architected the move and consolidation of Customer specific data onto Salesforce</w:t>
      </w:r>
    </w:p>
    <w:p w14:paraId="73097D6D" w14:textId="1AF6E943" w:rsidR="00E6466B" w:rsidRPr="00E6466B" w:rsidRDefault="00E6466B" w:rsidP="00B4407D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Designed replication across multiple datacenters including China to improve performances worldwide</w:t>
      </w:r>
    </w:p>
    <w:p w14:paraId="77D45EF1" w14:textId="77777777" w:rsidR="00B4407D" w:rsidRDefault="00B4407D" w:rsidP="00B4407D">
      <w:pPr>
        <w:pStyle w:val="NoSpacing"/>
        <w:rPr>
          <w:shd w:val="clear" w:color="auto" w:fill="FFFFFF"/>
        </w:rPr>
      </w:pPr>
    </w:p>
    <w:p w14:paraId="294B2F00" w14:textId="77777777" w:rsidR="00B4407D" w:rsidRDefault="00B4407D" w:rsidP="00B4407D">
      <w:pPr>
        <w:pStyle w:val="ListBullet"/>
      </w:pPr>
      <w:r>
        <w:t>Swagger, VISIO, New Relic, Git</w:t>
      </w:r>
    </w:p>
    <w:p w14:paraId="4456D8C2" w14:textId="0F35F1D0" w:rsidR="00B4407D" w:rsidRDefault="00B4407D" w:rsidP="00B4407D">
      <w:pPr>
        <w:pStyle w:val="ListBullet"/>
      </w:pPr>
      <w:r>
        <w:t>Drupal, Magento, CAS, SalesForce, Java Spring</w:t>
      </w:r>
    </w:p>
    <w:p w14:paraId="20A161FD" w14:textId="77777777" w:rsidR="00B4407D" w:rsidRDefault="00B4407D" w:rsidP="00187587">
      <w:pPr>
        <w:pStyle w:val="ResumeDate"/>
        <w:ind w:left="-142"/>
        <w:rPr>
          <w:rStyle w:val="DateChar"/>
        </w:rPr>
      </w:pPr>
    </w:p>
    <w:p w14:paraId="2972A378" w14:textId="2F4981D6" w:rsidR="00187587" w:rsidRPr="00F438D6" w:rsidRDefault="00187587" w:rsidP="00187587">
      <w:pPr>
        <w:pStyle w:val="ResumeDate"/>
        <w:ind w:left="-142"/>
        <w:rPr>
          <w:rStyle w:val="DateChar"/>
        </w:rPr>
      </w:pPr>
      <w:r>
        <w:rPr>
          <w:rStyle w:val="DateChar"/>
        </w:rPr>
        <w:t>November</w:t>
      </w:r>
      <w:r w:rsidRPr="00F438D6">
        <w:rPr>
          <w:rStyle w:val="DateChar"/>
        </w:rPr>
        <w:t xml:space="preserve"> 201</w:t>
      </w:r>
      <w:r>
        <w:rPr>
          <w:rStyle w:val="DateChar"/>
        </w:rPr>
        <w:t>6</w:t>
      </w:r>
      <w:r w:rsidRPr="00F438D6">
        <w:rPr>
          <w:rStyle w:val="DateChar"/>
        </w:rPr>
        <w:t xml:space="preserve"> </w:t>
      </w:r>
      <w:r w:rsidR="00B4407D">
        <w:rPr>
          <w:rStyle w:val="DateChar"/>
        </w:rPr>
        <w:t>to January 201</w:t>
      </w:r>
      <w:r w:rsidR="00702680">
        <w:rPr>
          <w:rStyle w:val="DateChar"/>
        </w:rPr>
        <w:t>8</w:t>
      </w:r>
      <w:r w:rsidR="00B4407D">
        <w:rPr>
          <w:rStyle w:val="DateChar"/>
        </w:rPr>
        <w:t xml:space="preserve"> </w:t>
      </w:r>
      <w:r w:rsidRPr="00F438D6">
        <w:rPr>
          <w:rStyle w:val="DateChar"/>
        </w:rPr>
        <w:t xml:space="preserve">– </w:t>
      </w:r>
      <w:r>
        <w:rPr>
          <w:rStyle w:val="DateChar"/>
        </w:rPr>
        <w:t>Neuchatel</w:t>
      </w:r>
      <w:r w:rsidRPr="00F438D6">
        <w:rPr>
          <w:rStyle w:val="DateChar"/>
        </w:rPr>
        <w:t xml:space="preserve">, </w:t>
      </w:r>
      <w:r>
        <w:rPr>
          <w:rStyle w:val="DateChar"/>
        </w:rPr>
        <w:t>Switzerland</w:t>
      </w:r>
    </w:p>
    <w:p w14:paraId="2DF60CBC" w14:textId="1B583905" w:rsidR="00187587" w:rsidRPr="0053310A" w:rsidRDefault="00187587" w:rsidP="00187587">
      <w:pPr>
        <w:pStyle w:val="Position"/>
      </w:pPr>
      <w:r>
        <w:t>Lead Architect at State of Neuchatel</w:t>
      </w:r>
    </w:p>
    <w:p w14:paraId="76607294" w14:textId="59BD6C42" w:rsidR="00187587" w:rsidRDefault="00187587" w:rsidP="0018758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Neuchatel is a relatively small </w:t>
      </w:r>
      <w:r w:rsidR="00372008">
        <w:rPr>
          <w:shd w:val="clear" w:color="auto" w:fill="FFFFFF"/>
        </w:rPr>
        <w:t>Swiss</w:t>
      </w:r>
      <w:r>
        <w:rPr>
          <w:shd w:val="clear" w:color="auto" w:fill="FFFFFF"/>
        </w:rPr>
        <w:t xml:space="preserve"> canton. This mission is helping </w:t>
      </w:r>
      <w:r w:rsidR="00372008">
        <w:rPr>
          <w:shd w:val="clear" w:color="auto" w:fill="FFFFFF"/>
        </w:rPr>
        <w:t>to update</w:t>
      </w:r>
      <w:r>
        <w:rPr>
          <w:shd w:val="clear" w:color="auto" w:fill="FFFFFF"/>
        </w:rPr>
        <w:t xml:space="preserve"> their technology stack while improving productivity.</w:t>
      </w:r>
    </w:p>
    <w:p w14:paraId="6D187BCB" w14:textId="7B649D81" w:rsidR="00187587" w:rsidRDefault="00187587" w:rsidP="00187587">
      <w:pPr>
        <w:pStyle w:val="NoSpacing"/>
        <w:rPr>
          <w:shd w:val="clear" w:color="auto" w:fill="FFFFFF"/>
        </w:rPr>
      </w:pPr>
    </w:p>
    <w:p w14:paraId="3EA0B25E" w14:textId="42C1ED9F" w:rsidR="00187587" w:rsidRDefault="00187587" w:rsidP="0018758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Move toward DevOps practices with Docker, client-based rendering with Angular, while shifting to always on, reactive architecture and away from externally managed batches.</w:t>
      </w:r>
    </w:p>
    <w:p w14:paraId="24C5CC39" w14:textId="77777777" w:rsidR="00E6466B" w:rsidRDefault="00E6466B" w:rsidP="00187587">
      <w:pPr>
        <w:pStyle w:val="NoSpacing"/>
        <w:rPr>
          <w:shd w:val="clear" w:color="auto" w:fill="FFFFFF"/>
        </w:rPr>
      </w:pPr>
    </w:p>
    <w:p w14:paraId="418BC667" w14:textId="77777777" w:rsidR="00E6466B" w:rsidRPr="00E4456E" w:rsidRDefault="00E6466B" w:rsidP="00E6466B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2A472A99" w14:textId="1E123E50" w:rsidR="00E6466B" w:rsidRDefault="00E6466B" w:rsidP="00E6466B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Enabled a </w:t>
      </w:r>
      <w:r w:rsidR="002721F5">
        <w:rPr>
          <w:i/>
          <w:iCs/>
          <w:shd w:val="clear" w:color="auto" w:fill="FFFFFF"/>
        </w:rPr>
        <w:t>reactive data structure</w:t>
      </w:r>
      <w:r>
        <w:rPr>
          <w:i/>
          <w:iCs/>
          <w:shd w:val="clear" w:color="auto" w:fill="FFFFFF"/>
        </w:rPr>
        <w:t xml:space="preserve"> enabling a consistent synchronization of multiple systems in </w:t>
      </w:r>
      <w:r w:rsidR="002721F5">
        <w:rPr>
          <w:i/>
          <w:iCs/>
          <w:shd w:val="clear" w:color="auto" w:fill="FFFFFF"/>
        </w:rPr>
        <w:t xml:space="preserve">batch and/or </w:t>
      </w:r>
      <w:r>
        <w:rPr>
          <w:i/>
          <w:iCs/>
          <w:shd w:val="clear" w:color="auto" w:fill="FFFFFF"/>
        </w:rPr>
        <w:t>real time.</w:t>
      </w:r>
    </w:p>
    <w:p w14:paraId="68F54FA6" w14:textId="77777777" w:rsidR="00187587" w:rsidRPr="0053310A" w:rsidRDefault="00187587" w:rsidP="00187587">
      <w:pPr>
        <w:pStyle w:val="Position"/>
        <w:ind w:left="-142"/>
        <w:rPr>
          <w:rFonts w:ascii="Candara" w:hAnsi="Candara"/>
        </w:rPr>
      </w:pPr>
    </w:p>
    <w:p w14:paraId="25FD70F8" w14:textId="44706AFD" w:rsidR="00187587" w:rsidRDefault="00187587" w:rsidP="00187587">
      <w:pPr>
        <w:pStyle w:val="ListBullet"/>
      </w:pPr>
      <w:r>
        <w:t xml:space="preserve">.net core, asp.net core, C#, RethinkDB, Docker Sql Server </w:t>
      </w:r>
    </w:p>
    <w:p w14:paraId="06E38F85" w14:textId="11421F00" w:rsidR="00187587" w:rsidRDefault="00187587" w:rsidP="00187587">
      <w:pPr>
        <w:pStyle w:val="ListBullet"/>
      </w:pPr>
      <w:r>
        <w:t>Angular, Typescript, ServiceStack, NServiceBus, IdentityServer4, Hangfire</w:t>
      </w:r>
    </w:p>
    <w:p w14:paraId="6305A859" w14:textId="2432436F" w:rsidR="00187587" w:rsidRDefault="00187587" w:rsidP="00187587">
      <w:pPr>
        <w:pStyle w:val="ListBullet"/>
      </w:pPr>
      <w:r>
        <w:t xml:space="preserve">Git, TFS, </w:t>
      </w:r>
      <w:r w:rsidR="00B4407D">
        <w:t>Seq, AppDynamics</w:t>
      </w:r>
    </w:p>
    <w:p w14:paraId="6B183FA9" w14:textId="77777777" w:rsidR="00187587" w:rsidRDefault="00187587" w:rsidP="00187587">
      <w:pPr>
        <w:pStyle w:val="ListBullet"/>
        <w:numPr>
          <w:ilvl w:val="0"/>
          <w:numId w:val="0"/>
        </w:numPr>
        <w:ind w:left="-142"/>
      </w:pPr>
    </w:p>
    <w:p w14:paraId="319E8CB1" w14:textId="34661184" w:rsidR="00187587" w:rsidRDefault="00187587" w:rsidP="00187587">
      <w:pPr>
        <w:pStyle w:val="ListBullet"/>
        <w:numPr>
          <w:ilvl w:val="0"/>
          <w:numId w:val="0"/>
        </w:numPr>
        <w:ind w:left="-142"/>
      </w:pPr>
      <w:r>
        <w:t>Delivered multiple showcase projects.</w:t>
      </w:r>
      <w:r w:rsidR="00B4407D">
        <w:t xml:space="preserve"> Improved quality and tracability through APM and distributed logging tools.</w:t>
      </w:r>
    </w:p>
    <w:p w14:paraId="7D310227" w14:textId="5C2C8901" w:rsidR="00187587" w:rsidRDefault="00187587" w:rsidP="00187587">
      <w:pPr>
        <w:pStyle w:val="ListBullet"/>
        <w:numPr>
          <w:ilvl w:val="0"/>
          <w:numId w:val="0"/>
        </w:numPr>
        <w:ind w:left="-142"/>
      </w:pPr>
    </w:p>
    <w:p w14:paraId="7D979E3E" w14:textId="29F67DFA" w:rsidR="002738D7" w:rsidRPr="00F438D6" w:rsidRDefault="00187587" w:rsidP="00CF137A">
      <w:pPr>
        <w:rPr>
          <w:rStyle w:val="DateChar"/>
        </w:rPr>
      </w:pPr>
      <w:r>
        <w:rPr>
          <w:rStyle w:val="DateChar"/>
        </w:rPr>
        <w:br w:type="page"/>
      </w:r>
      <w:r w:rsidR="00A0108D">
        <w:rPr>
          <w:noProof/>
        </w:rPr>
        <w:lastRenderedPageBreak/>
        <w:pict w14:anchorId="3D56ADC5">
          <v:shape id="Text Box 15" o:spid="_x0000_s2057" type="#_x0000_t202" style="position:absolute;margin-left:-162.4pt;margin-top:.65pt;width:118.9pt;height:9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" filled="f" stroked="f" strokeweight=".5pt">
            <v:textbox inset="0,0,0,0">
              <w:txbxContent>
                <w:p w14:paraId="3682E2D1" w14:textId="77777777" w:rsidR="002738D7" w:rsidRPr="0053310A" w:rsidRDefault="002738D7" w:rsidP="002738D7">
                  <w:pPr>
                    <w:pStyle w:val="SectionHeading"/>
                    <w:ind w:right="-33" w:hanging="426"/>
                    <w:jc w:val="center"/>
                    <w:rPr>
                      <w:rFonts w:ascii="Candara" w:hAnsi="Candara"/>
                    </w:rPr>
                  </w:pPr>
                  <w:r w:rsidRPr="0053310A">
                    <w:rPr>
                      <w:rFonts w:ascii="Candara" w:hAnsi="Candara"/>
                    </w:rPr>
                    <w:t>Experience</w:t>
                  </w:r>
                </w:p>
                <w:p w14:paraId="564446AA" w14:textId="6B59AA22" w:rsidR="002738D7" w:rsidRDefault="002738D7" w:rsidP="002738D7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2015</w:t>
                  </w:r>
                </w:p>
                <w:p w14:paraId="1457C053" w14:textId="3F78BBBA" w:rsidR="002738D7" w:rsidRDefault="002738D7" w:rsidP="002738D7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2016</w:t>
                  </w:r>
                </w:p>
              </w:txbxContent>
            </v:textbox>
            <w10:wrap type="square"/>
          </v:shape>
        </w:pict>
      </w:r>
      <w:r w:rsidR="002738D7" w:rsidRPr="00F438D6">
        <w:rPr>
          <w:rStyle w:val="DateChar"/>
        </w:rPr>
        <w:t>September 201</w:t>
      </w:r>
      <w:r w:rsidR="00AB55A1">
        <w:rPr>
          <w:rStyle w:val="DateChar"/>
        </w:rPr>
        <w:t>5</w:t>
      </w:r>
      <w:r w:rsidR="002738D7" w:rsidRPr="00F438D6">
        <w:rPr>
          <w:rStyle w:val="DateChar"/>
        </w:rPr>
        <w:t xml:space="preserve"> </w:t>
      </w:r>
      <w:r w:rsidR="00B4407D">
        <w:rPr>
          <w:rStyle w:val="DateChar"/>
        </w:rPr>
        <w:t>to</w:t>
      </w:r>
      <w:r>
        <w:rPr>
          <w:rStyle w:val="DateChar"/>
        </w:rPr>
        <w:t xml:space="preserve"> October 2016 </w:t>
      </w:r>
      <w:r w:rsidR="002738D7" w:rsidRPr="00F438D6">
        <w:rPr>
          <w:rStyle w:val="DateChar"/>
        </w:rPr>
        <w:t xml:space="preserve"> – </w:t>
      </w:r>
      <w:r w:rsidR="00762754">
        <w:rPr>
          <w:rStyle w:val="DateChar"/>
        </w:rPr>
        <w:t>Vaud</w:t>
      </w:r>
      <w:r w:rsidR="002738D7" w:rsidRPr="00F438D6">
        <w:rPr>
          <w:rStyle w:val="DateChar"/>
        </w:rPr>
        <w:t xml:space="preserve">, </w:t>
      </w:r>
      <w:r w:rsidR="00762754">
        <w:rPr>
          <w:rStyle w:val="DateChar"/>
        </w:rPr>
        <w:t>Switzerland</w:t>
      </w:r>
    </w:p>
    <w:p w14:paraId="3C9EB958" w14:textId="5F01AD17" w:rsidR="002738D7" w:rsidRPr="0053310A" w:rsidRDefault="00AB55A1" w:rsidP="002738D7">
      <w:pPr>
        <w:pStyle w:val="Position"/>
      </w:pPr>
      <w:r>
        <w:t>Technical Lead</w:t>
      </w:r>
      <w:r w:rsidR="002738D7">
        <w:t xml:space="preserve"> at </w:t>
      </w:r>
      <w:r>
        <w:t>Medtronic</w:t>
      </w:r>
    </w:p>
    <w:p w14:paraId="7D25FEE1" w14:textId="77777777" w:rsidR="001A43B6" w:rsidRDefault="00AB55A1" w:rsidP="002429F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Medtronic is the worl</w:t>
      </w:r>
      <w:r w:rsidR="001A43B6">
        <w:rPr>
          <w:shd w:val="clear" w:color="auto" w:fill="FFFFFF"/>
        </w:rPr>
        <w:t xml:space="preserve">d leading biotech manufacturer. </w:t>
      </w:r>
    </w:p>
    <w:p w14:paraId="02EE6B1B" w14:textId="38DF9A2D" w:rsidR="001A43B6" w:rsidRDefault="001A43B6" w:rsidP="002429F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Medtronic Connect is</w:t>
      </w:r>
      <w:r w:rsidR="00737888">
        <w:rPr>
          <w:shd w:val="clear" w:color="auto" w:fill="FFFFFF"/>
        </w:rPr>
        <w:t xml:space="preserve"> a multivendor</w:t>
      </w:r>
      <w:r>
        <w:rPr>
          <w:shd w:val="clear" w:color="auto" w:fill="FFFFFF"/>
        </w:rPr>
        <w:t xml:space="preserve"> eCommerce B2B and B2C platform with </w:t>
      </w:r>
      <w:r w:rsidR="00372008">
        <w:rPr>
          <w:shd w:val="clear" w:color="auto" w:fill="FFFFFF"/>
        </w:rPr>
        <w:t>client-side</w:t>
      </w:r>
      <w:r w:rsidR="00737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inventory management</w:t>
      </w:r>
      <w:r w:rsidR="00737888">
        <w:rPr>
          <w:shd w:val="clear" w:color="auto" w:fill="FFFFFF"/>
        </w:rPr>
        <w:t xml:space="preserve"> and automated replenishment</w:t>
      </w:r>
      <w:r>
        <w:rPr>
          <w:shd w:val="clear" w:color="auto" w:fill="FFFFFF"/>
        </w:rPr>
        <w:t>, plugged into the company infrastructure and processes.</w:t>
      </w:r>
    </w:p>
    <w:p w14:paraId="1ADB08D2" w14:textId="250D7C2A" w:rsidR="001A43B6" w:rsidRDefault="001A43B6" w:rsidP="002429F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Revolutionary for Medtronic it includes principles of collaborative development within Medtronic, and modern architecture like micro-services.</w:t>
      </w:r>
    </w:p>
    <w:p w14:paraId="116122A4" w14:textId="567A96B6" w:rsidR="00762754" w:rsidRDefault="00762754" w:rsidP="002429FC">
      <w:pPr>
        <w:pStyle w:val="NoSpacing"/>
        <w:rPr>
          <w:shd w:val="clear" w:color="auto" w:fill="FFFFFF"/>
        </w:rPr>
      </w:pPr>
    </w:p>
    <w:p w14:paraId="37F4B99B" w14:textId="604C46F6" w:rsidR="00762754" w:rsidRDefault="00762754" w:rsidP="002429F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proper selection of tooling coupled with a method of impact mapping allowed to convince a skeptical management venture into unknown territories during this high profile, multimillion project.</w:t>
      </w:r>
    </w:p>
    <w:p w14:paraId="387ADA55" w14:textId="398E3C7F" w:rsidR="002738D7" w:rsidRPr="0053310A" w:rsidRDefault="002738D7" w:rsidP="002738D7">
      <w:pPr>
        <w:pStyle w:val="Position"/>
        <w:ind w:left="-142"/>
        <w:rPr>
          <w:rFonts w:ascii="Candara" w:hAnsi="Candara"/>
        </w:rPr>
      </w:pPr>
    </w:p>
    <w:p w14:paraId="148FA356" w14:textId="1A375513" w:rsidR="001A43B6" w:rsidRDefault="002738D7" w:rsidP="002738D7">
      <w:pPr>
        <w:pStyle w:val="ListBullet"/>
      </w:pPr>
      <w:r>
        <w:t xml:space="preserve">C#, </w:t>
      </w:r>
      <w:r w:rsidR="001A43B6">
        <w:t xml:space="preserve">OWIN WebApi, </w:t>
      </w:r>
      <w:r>
        <w:t xml:space="preserve">Sql Server, </w:t>
      </w:r>
      <w:r w:rsidR="001A43B6">
        <w:t>CouchBase, ElasticSearch</w:t>
      </w:r>
      <w:r>
        <w:t xml:space="preserve">, </w:t>
      </w:r>
      <w:r w:rsidR="001A43B6">
        <w:t xml:space="preserve">RabbitMQ </w:t>
      </w:r>
    </w:p>
    <w:p w14:paraId="5C16CC63" w14:textId="75960AE7" w:rsidR="002738D7" w:rsidRDefault="001A43B6" w:rsidP="002738D7">
      <w:pPr>
        <w:pStyle w:val="ListBullet"/>
      </w:pPr>
      <w:r>
        <w:t>NServiceBus, nginx, StatsD, Graphite.</w:t>
      </w:r>
    </w:p>
    <w:p w14:paraId="0488335B" w14:textId="2E12AA24" w:rsidR="00737888" w:rsidRDefault="00737888" w:rsidP="002738D7">
      <w:pPr>
        <w:pStyle w:val="ListBullet"/>
      </w:pPr>
      <w:r>
        <w:t>GitLab, TeamCity, ProGet, Octopus Deploy, Bugsnag</w:t>
      </w:r>
    </w:p>
    <w:p w14:paraId="6AAA41FC" w14:textId="4C571C18" w:rsidR="002738D7" w:rsidRDefault="002738D7" w:rsidP="002738D7">
      <w:pPr>
        <w:pStyle w:val="ListBullet"/>
        <w:numPr>
          <w:ilvl w:val="0"/>
          <w:numId w:val="0"/>
        </w:numPr>
        <w:ind w:left="-142"/>
      </w:pPr>
    </w:p>
    <w:p w14:paraId="105F54C8" w14:textId="692953F9" w:rsidR="001A43B6" w:rsidRDefault="001A43B6" w:rsidP="002738D7">
      <w:pPr>
        <w:pStyle w:val="ListBullet"/>
        <w:numPr>
          <w:ilvl w:val="0"/>
          <w:numId w:val="0"/>
        </w:numPr>
        <w:ind w:left="-142"/>
      </w:pPr>
      <w:r>
        <w:t>Established the REST API standards used across team.</w:t>
      </w:r>
    </w:p>
    <w:p w14:paraId="1260F078" w14:textId="77777777" w:rsidR="001A43B6" w:rsidRDefault="001A43B6" w:rsidP="002738D7">
      <w:pPr>
        <w:pStyle w:val="ListBullet"/>
        <w:numPr>
          <w:ilvl w:val="0"/>
          <w:numId w:val="0"/>
        </w:numPr>
        <w:ind w:left="-142"/>
      </w:pPr>
      <w:r>
        <w:t xml:space="preserve">Decided on the Git flow and coding standard. </w:t>
      </w:r>
    </w:p>
    <w:p w14:paraId="22269790" w14:textId="77777777" w:rsidR="00737888" w:rsidRDefault="00737888" w:rsidP="002738D7">
      <w:pPr>
        <w:pStyle w:val="ListBullet"/>
        <w:numPr>
          <w:ilvl w:val="0"/>
          <w:numId w:val="0"/>
        </w:numPr>
        <w:ind w:left="-142"/>
      </w:pPr>
    </w:p>
    <w:p w14:paraId="71876107" w14:textId="4E90C01A" w:rsidR="001A43B6" w:rsidRDefault="001A43B6" w:rsidP="002738D7">
      <w:pPr>
        <w:pStyle w:val="ListBullet"/>
        <w:numPr>
          <w:ilvl w:val="0"/>
          <w:numId w:val="0"/>
        </w:numPr>
        <w:ind w:left="-142"/>
      </w:pPr>
      <w:r>
        <w:t>Animated the .net team to capitalize on best practices.</w:t>
      </w:r>
    </w:p>
    <w:p w14:paraId="7882D776" w14:textId="77777777" w:rsidR="00737888" w:rsidRPr="00A20B3A" w:rsidRDefault="00737888" w:rsidP="00737888">
      <w:pPr>
        <w:pStyle w:val="ListBullet"/>
        <w:numPr>
          <w:ilvl w:val="0"/>
          <w:numId w:val="0"/>
        </w:numPr>
        <w:ind w:left="-142"/>
      </w:pPr>
      <w:r>
        <w:t>Onboarded developers.</w:t>
      </w:r>
    </w:p>
    <w:p w14:paraId="4B9043B8" w14:textId="77777777" w:rsidR="00737888" w:rsidRDefault="00737888" w:rsidP="002738D7">
      <w:pPr>
        <w:pStyle w:val="ListBullet"/>
        <w:numPr>
          <w:ilvl w:val="0"/>
          <w:numId w:val="0"/>
        </w:numPr>
        <w:ind w:left="-142"/>
      </w:pPr>
    </w:p>
    <w:p w14:paraId="1AD85B99" w14:textId="3B510E6A" w:rsidR="001A43B6" w:rsidRDefault="001A43B6" w:rsidP="002738D7">
      <w:pPr>
        <w:pStyle w:val="ListBullet"/>
        <w:numPr>
          <w:ilvl w:val="0"/>
          <w:numId w:val="0"/>
        </w:numPr>
        <w:ind w:left="-142"/>
      </w:pPr>
      <w:r>
        <w:t>Selected tools around the</w:t>
      </w:r>
      <w:r w:rsidR="00737888">
        <w:t xml:space="preserve"> software lifecycle development, participated in the processes of qualification and acquisition of these tools.</w:t>
      </w:r>
    </w:p>
    <w:p w14:paraId="403CCCDC" w14:textId="744506A2" w:rsidR="00737888" w:rsidRDefault="00737888" w:rsidP="002738D7">
      <w:pPr>
        <w:pStyle w:val="ListBullet"/>
        <w:numPr>
          <w:ilvl w:val="0"/>
          <w:numId w:val="0"/>
        </w:numPr>
        <w:ind w:left="-142"/>
      </w:pPr>
      <w:r>
        <w:t>Designed the orchestration of various backend components, around nServiceBus.</w:t>
      </w:r>
    </w:p>
    <w:p w14:paraId="475729FE" w14:textId="3A52B666" w:rsidR="00737888" w:rsidRDefault="00737888" w:rsidP="002738D7">
      <w:pPr>
        <w:pStyle w:val="ListBullet"/>
        <w:numPr>
          <w:ilvl w:val="0"/>
          <w:numId w:val="0"/>
        </w:numPr>
        <w:ind w:left="-142"/>
      </w:pPr>
      <w:r>
        <w:t>Architected the software to separate business unit specific concerns from common ones.</w:t>
      </w:r>
    </w:p>
    <w:p w14:paraId="682D3798" w14:textId="2FA2D499" w:rsidR="002738D7" w:rsidRDefault="002738D7" w:rsidP="002738D7">
      <w:pPr>
        <w:pStyle w:val="ListBullet"/>
        <w:numPr>
          <w:ilvl w:val="0"/>
          <w:numId w:val="0"/>
        </w:numPr>
        <w:ind w:left="-142"/>
      </w:pPr>
      <w:r>
        <w:t>Partnership management.</w:t>
      </w:r>
    </w:p>
    <w:p w14:paraId="37029BD2" w14:textId="77777777" w:rsidR="00CF137A" w:rsidRDefault="00737888" w:rsidP="002721F5">
      <w:pPr>
        <w:pStyle w:val="ListBullet"/>
        <w:numPr>
          <w:ilvl w:val="0"/>
          <w:numId w:val="0"/>
        </w:numPr>
        <w:ind w:left="-142"/>
      </w:pPr>
      <w:r>
        <w:t>Designed multiple integration of the platform with various business unit solution architects.</w:t>
      </w:r>
    </w:p>
    <w:p w14:paraId="7A20A6E5" w14:textId="77777777" w:rsidR="00CF137A" w:rsidRPr="00E4456E" w:rsidRDefault="00CF137A" w:rsidP="00CF137A">
      <w:pPr>
        <w:pStyle w:val="NoSpacing"/>
        <w:rPr>
          <w:u w:val="single"/>
          <w:shd w:val="clear" w:color="auto" w:fill="FFFFFF"/>
        </w:rPr>
      </w:pPr>
      <w:r w:rsidRPr="00E4456E">
        <w:rPr>
          <w:u w:val="single"/>
          <w:shd w:val="clear" w:color="auto" w:fill="FFFFFF"/>
        </w:rPr>
        <w:t>Data Challenges:</w:t>
      </w:r>
    </w:p>
    <w:p w14:paraId="51CFFF5F" w14:textId="04F1AB91" w:rsidR="00CF137A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Allowing eventual consistency in a non-ACID database.</w:t>
      </w:r>
    </w:p>
    <w:p w14:paraId="464F9ACA" w14:textId="7B191351" w:rsidR="00CF137A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Append-only CQRS inspired design of operation DB.</w:t>
      </w:r>
    </w:p>
    <w:p w14:paraId="450825ED" w14:textId="7AB50655" w:rsidR="00CF137A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Index and continuous synchronization of indexes</w:t>
      </w:r>
    </w:p>
    <w:p w14:paraId="51AF96B4" w14:textId="3A906DC5" w:rsidR="00CF137A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Maximizes performances for webservices through reactive architecture allowing denormalized, distributed custom views to live next to edge services, while maintaining all data.</w:t>
      </w:r>
    </w:p>
    <w:p w14:paraId="58354670" w14:textId="77777777" w:rsidR="00CF137A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Designed web-scale hotel market price collection through scraping</w:t>
      </w:r>
    </w:p>
    <w:p w14:paraId="0EDC28BB" w14:textId="3FC24667" w:rsidR="00CF137A" w:rsidRPr="00E6466B" w:rsidRDefault="00CF137A" w:rsidP="00CF137A">
      <w:pPr>
        <w:pStyle w:val="NoSpacing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Implemented many to many fuzzy </w:t>
      </w:r>
      <w:r w:rsidR="00372008">
        <w:rPr>
          <w:i/>
          <w:iCs/>
          <w:shd w:val="clear" w:color="auto" w:fill="FFFFFF"/>
        </w:rPr>
        <w:t>hotels</w:t>
      </w:r>
      <w:r>
        <w:rPr>
          <w:i/>
          <w:iCs/>
          <w:shd w:val="clear" w:color="auto" w:fill="FFFFFF"/>
        </w:rPr>
        <w:t xml:space="preserve"> matching between various sources using Hadoop map reduce.</w:t>
      </w:r>
    </w:p>
    <w:p w14:paraId="562F8B17" w14:textId="55BC61D9" w:rsidR="002738D7" w:rsidRDefault="002738D7" w:rsidP="002721F5">
      <w:pPr>
        <w:pStyle w:val="ListBullet"/>
        <w:numPr>
          <w:ilvl w:val="0"/>
          <w:numId w:val="0"/>
        </w:numPr>
        <w:ind w:left="-142"/>
      </w:pPr>
      <w:r>
        <w:br w:type="page"/>
      </w:r>
    </w:p>
    <w:p w14:paraId="1AB5099B" w14:textId="1D8E2CEF" w:rsidR="00702680" w:rsidRDefault="00A0108D" w:rsidP="0075078A">
      <w:pPr>
        <w:pStyle w:val="ResumeDate"/>
        <w:ind w:left="-142"/>
        <w:rPr>
          <w:rFonts w:ascii="Candara" w:eastAsiaTheme="majorEastAsia" w:hAnsi="Candara" w:cstheme="majorBidi"/>
          <w:sz w:val="20"/>
        </w:rPr>
      </w:pPr>
      <w:r>
        <w:rPr>
          <w:noProof/>
        </w:rPr>
        <w:lastRenderedPageBreak/>
        <w:pict w14:anchorId="5F06A8FF">
          <v:shape id="Text Box 5" o:spid="_x0000_s2056" type="#_x0000_t202" style="position:absolute;left:0;text-align:left;margin-left:-162.45pt;margin-top:.3pt;width:118.9pt;height:91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" filled="f" stroked="f" strokeweight=".5pt">
            <v:textbox inset="0,0,0,0">
              <w:txbxContent>
                <w:p w14:paraId="2BF8944B" w14:textId="77777777" w:rsidR="00702680" w:rsidRPr="0053310A" w:rsidRDefault="00702680" w:rsidP="00702680">
                  <w:pPr>
                    <w:pStyle w:val="SectionHeading"/>
                    <w:ind w:right="-33" w:hanging="426"/>
                    <w:jc w:val="center"/>
                    <w:rPr>
                      <w:rFonts w:ascii="Candara" w:hAnsi="Candara"/>
                    </w:rPr>
                  </w:pPr>
                  <w:r w:rsidRPr="0053310A">
                    <w:rPr>
                      <w:rFonts w:ascii="Candara" w:hAnsi="Candara"/>
                    </w:rPr>
                    <w:t>Experience</w:t>
                  </w:r>
                </w:p>
                <w:p w14:paraId="7A5DD9E2" w14:textId="77777777" w:rsidR="00702680" w:rsidRDefault="00702680" w:rsidP="00702680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2012</w:t>
                  </w:r>
                </w:p>
                <w:p w14:paraId="7D7CAEBB" w14:textId="77777777" w:rsidR="00702680" w:rsidRDefault="00702680" w:rsidP="00702680">
                  <w:pPr>
                    <w:pStyle w:val="KeyPoint"/>
                    <w:numPr>
                      <w:ilvl w:val="0"/>
                      <w:numId w:val="0"/>
                    </w:numPr>
                    <w:ind w:right="-33" w:hanging="426"/>
                    <w:jc w:val="center"/>
                  </w:pPr>
                  <w:r>
                    <w:t>2014</w:t>
                  </w:r>
                </w:p>
              </w:txbxContent>
            </v:textbox>
            <w10:wrap type="square"/>
          </v:shape>
        </w:pict>
      </w:r>
    </w:p>
    <w:sdt>
      <w:sdtPr>
        <w:rPr>
          <w:rFonts w:ascii="Candara" w:eastAsiaTheme="majorEastAsia" w:hAnsi="Candara" w:cstheme="majorBidi"/>
          <w:sz w:val="20"/>
        </w:rPr>
        <w:id w:val="-1472127747"/>
      </w:sdtPr>
      <w:sdtEndPr>
        <w:rPr>
          <w:rFonts w:eastAsiaTheme="minorHAnsi" w:cstheme="minorBidi"/>
        </w:rPr>
      </w:sdtEndPr>
      <w:sdtContent>
        <w:sdt>
          <w:sdtPr>
            <w:rPr>
              <w:rFonts w:ascii="Candara" w:hAnsi="Candara"/>
              <w:sz w:val="20"/>
            </w:rPr>
            <w:id w:val="-1260518174"/>
            <w:placeholder>
              <w:docPart w:val="6447B8776FCA413DACC909047BF346FC"/>
            </w:placeholder>
          </w:sdtPr>
          <w:sdtEndPr/>
          <w:sdtContent>
            <w:p w14:paraId="07932CA8" w14:textId="0092CC52" w:rsidR="007A027B" w:rsidRPr="00F438D6" w:rsidRDefault="00FB0DF3" w:rsidP="0075078A">
              <w:pPr>
                <w:pStyle w:val="ResumeDate"/>
                <w:ind w:left="-142"/>
                <w:rPr>
                  <w:rStyle w:val="DateChar"/>
                </w:rPr>
              </w:pPr>
              <w:r w:rsidRPr="00F438D6">
                <w:rPr>
                  <w:rStyle w:val="DateChar"/>
                </w:rPr>
                <w:t>S</w:t>
              </w:r>
              <w:r w:rsidR="004919EE" w:rsidRPr="00F438D6">
                <w:rPr>
                  <w:rStyle w:val="DateChar"/>
                </w:rPr>
                <w:t>eptember</w:t>
              </w:r>
              <w:r w:rsidR="00A20B3A" w:rsidRPr="00F438D6">
                <w:rPr>
                  <w:rStyle w:val="DateChar"/>
                </w:rPr>
                <w:t xml:space="preserve"> 2</w:t>
              </w:r>
              <w:r w:rsidR="00F80588" w:rsidRPr="00F438D6">
                <w:rPr>
                  <w:rStyle w:val="DateChar"/>
                </w:rPr>
                <w:t>01</w:t>
              </w:r>
              <w:r w:rsidR="004919EE" w:rsidRPr="00F438D6">
                <w:rPr>
                  <w:rStyle w:val="DateChar"/>
                </w:rPr>
                <w:t>2</w:t>
              </w:r>
              <w:r w:rsidRPr="00F438D6">
                <w:rPr>
                  <w:rStyle w:val="DateChar"/>
                </w:rPr>
                <w:t xml:space="preserve"> to November 2014</w:t>
              </w:r>
              <w:r w:rsidR="00544EE8" w:rsidRPr="00F438D6">
                <w:rPr>
                  <w:rStyle w:val="DateChar"/>
                </w:rPr>
                <w:t xml:space="preserve"> – Paris, France</w:t>
              </w:r>
            </w:p>
            <w:p w14:paraId="1B5A11A4" w14:textId="03816FB1" w:rsidR="00DD1271" w:rsidRPr="0053310A" w:rsidRDefault="00DD1271" w:rsidP="00F438D6">
              <w:pPr>
                <w:pStyle w:val="Position"/>
              </w:pPr>
              <w:r>
                <w:t xml:space="preserve">Lead Architect at </w:t>
              </w:r>
              <w:r w:rsidR="001D17C5">
                <w:t>Availpro</w:t>
              </w:r>
            </w:p>
            <w:p w14:paraId="39B6CD23" w14:textId="6225AFCF" w:rsidR="00CD5319" w:rsidRDefault="00F438D6" w:rsidP="00F438D6">
              <w:pPr>
                <w:pStyle w:val="NoSpacing"/>
                <w:rPr>
                  <w:shd w:val="clear" w:color="auto" w:fill="FFFFFF"/>
                </w:rPr>
              </w:pPr>
              <w:r>
                <w:rPr>
                  <w:shd w:val="clear" w:color="auto" w:fill="FFFFFF"/>
                </w:rPr>
                <w:t>A top 100 software company in France, Availpro offer</w:t>
              </w:r>
              <w:r w:rsidR="00CD5319">
                <w:rPr>
                  <w:shd w:val="clear" w:color="auto" w:fill="FFFFFF"/>
                </w:rPr>
                <w:t xml:space="preserve">s a SaaS solution for hotels. Its traditional strong points </w:t>
              </w:r>
              <w:r>
                <w:rPr>
                  <w:shd w:val="clear" w:color="auto" w:fill="FFFFFF"/>
                </w:rPr>
                <w:t>are</w:t>
              </w:r>
              <w:r w:rsidR="00CD5319">
                <w:rPr>
                  <w:shd w:val="clear" w:color="auto" w:fill="FFFFFF"/>
                </w:rPr>
                <w:t xml:space="preserve"> its booking engine and its channel manager with over 150 distributors.</w:t>
              </w:r>
            </w:p>
            <w:p w14:paraId="442A299C" w14:textId="73571378" w:rsidR="00531361" w:rsidRDefault="006749F1" w:rsidP="00F438D6">
              <w:pPr>
                <w:pStyle w:val="NoSpacing"/>
                <w:rPr>
                  <w:shd w:val="clear" w:color="auto" w:fill="FFFFFF"/>
                </w:rPr>
              </w:pPr>
              <w:r>
                <w:rPr>
                  <w:shd w:val="clear" w:color="auto" w:fill="FFFFFF"/>
                </w:rPr>
                <w:t>Over 3000</w:t>
              </w:r>
              <w:r w:rsidR="001D17C5">
                <w:rPr>
                  <w:shd w:val="clear" w:color="auto" w:fill="FFFFFF"/>
                </w:rPr>
                <w:t xml:space="preserve"> hotels connected, leading to over </w:t>
              </w:r>
              <w:r>
                <w:rPr>
                  <w:shd w:val="clear" w:color="auto" w:fill="FFFFFF"/>
                </w:rPr>
                <w:t xml:space="preserve">10k bookings </w:t>
              </w:r>
              <w:r w:rsidR="00531361">
                <w:rPr>
                  <w:shd w:val="clear" w:color="auto" w:fill="FFFFFF"/>
                </w:rPr>
                <w:t xml:space="preserve">representing over 1M EUR </w:t>
              </w:r>
              <w:r>
                <w:rPr>
                  <w:shd w:val="clear" w:color="auto" w:fill="FFFFFF"/>
                </w:rPr>
                <w:t>processed daily.</w:t>
              </w:r>
              <w:r w:rsidR="00F438D6">
                <w:rPr>
                  <w:shd w:val="clear" w:color="auto" w:fill="FFFFFF"/>
                </w:rPr>
                <w:t xml:space="preserve"> </w:t>
              </w:r>
              <w:r w:rsidR="00531361">
                <w:rPr>
                  <w:shd w:val="clear" w:color="auto" w:fill="FFFFFF"/>
                </w:rPr>
                <w:t>80 employees – 25 developers – 2 architects</w:t>
              </w:r>
            </w:p>
            <w:p w14:paraId="3E0F742F" w14:textId="77777777" w:rsidR="006749F1" w:rsidRPr="0053310A" w:rsidRDefault="006749F1" w:rsidP="0075078A">
              <w:pPr>
                <w:pStyle w:val="Position"/>
                <w:ind w:left="-142"/>
                <w:rPr>
                  <w:rFonts w:ascii="Candara" w:hAnsi="Candara"/>
                </w:rPr>
              </w:pPr>
            </w:p>
            <w:p w14:paraId="3CE098B3" w14:textId="5DA27FD8" w:rsidR="00A20B3A" w:rsidRDefault="004919EE" w:rsidP="00185A7C">
              <w:pPr>
                <w:pStyle w:val="ListBullet"/>
              </w:pPr>
              <w:r>
                <w:t>C#, F#, Sql Server, MongoDB, Event Store, MSMQ</w:t>
              </w:r>
              <w:r w:rsidR="006749F1">
                <w:t>, nginx, StatsD, Graphite..</w:t>
              </w:r>
            </w:p>
            <w:p w14:paraId="78CE50D5" w14:textId="635C4B4C" w:rsidR="006749F1" w:rsidRDefault="006749F1" w:rsidP="00185A7C">
              <w:pPr>
                <w:pStyle w:val="ListBullet"/>
              </w:pPr>
              <w:r>
                <w:t>On Azure: VMs, Web and Worker Roles, Service Bus, Blob Storage, Hadoop, Networks</w:t>
              </w:r>
            </w:p>
            <w:p w14:paraId="66C18FED" w14:textId="77777777" w:rsidR="006749F1" w:rsidRDefault="006749F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567B1FF4" w14:textId="77777777" w:rsidR="00BF65CE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Technical design </w:t>
              </w:r>
              <w:r w:rsidR="006749F1">
                <w:t>for the booking engine rewrite</w:t>
              </w:r>
              <w:r>
                <w:t>. SPA, MVC5, Web API.</w:t>
              </w:r>
            </w:p>
            <w:p w14:paraId="754E8C43" w14:textId="225DFCE3" w:rsidR="00BF65CE" w:rsidRDefault="004919EE" w:rsidP="00062156">
              <w:pPr>
                <w:pStyle w:val="ListBullet"/>
                <w:numPr>
                  <w:ilvl w:val="0"/>
                  <w:numId w:val="0"/>
                </w:numPr>
                <w:tabs>
                  <w:tab w:val="left" w:pos="4175"/>
                </w:tabs>
                <w:ind w:left="-142"/>
              </w:pPr>
              <w:r>
                <w:t xml:space="preserve">Evolution of custom Service Bus architecture. </w:t>
              </w:r>
              <w:r w:rsidR="00062156">
                <w:tab/>
              </w:r>
            </w:p>
            <w:p w14:paraId="473B8C1E" w14:textId="4612AC97" w:rsidR="00BF65CE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Improvements on diagnostics and </w:t>
              </w:r>
              <w:r w:rsidR="006749F1">
                <w:t>traceability</w:t>
              </w:r>
              <w:r>
                <w:t>.</w:t>
              </w:r>
              <w:r w:rsidR="00546F01">
                <w:t xml:space="preserve"> Using StatsD and Graphite.</w:t>
              </w:r>
            </w:p>
            <w:p w14:paraId="326B19D4" w14:textId="00F02104" w:rsidR="00546F01" w:rsidRDefault="00546F0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Initiated the move to Azure</w:t>
              </w:r>
              <w:r w:rsidR="008C3335">
                <w:t>, now comprising over 30 instances</w:t>
              </w:r>
              <w:r>
                <w:t>.</w:t>
              </w:r>
            </w:p>
            <w:p w14:paraId="51CA9E33" w14:textId="6A7B1FD9" w:rsidR="00546F01" w:rsidRDefault="00546F0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Use of SendGrid for transactional emails.</w:t>
              </w:r>
            </w:p>
            <w:p w14:paraId="14004C48" w14:textId="088E66A3" w:rsidR="00546F01" w:rsidRDefault="00185A7C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Use of Bugsnag, New Relic, StatsD and Grap</w:t>
              </w:r>
              <w:r w:rsidR="00EE6FDD">
                <w:t>h</w:t>
              </w:r>
              <w:r>
                <w:t>ite for diagnostics.</w:t>
              </w:r>
            </w:p>
            <w:p w14:paraId="18F6FC93" w14:textId="77777777" w:rsidR="00185A7C" w:rsidRDefault="00185A7C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762ED6E2" w14:textId="527B2B25" w:rsidR="00A20B3A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Scraping and </w:t>
              </w:r>
              <w:r w:rsidR="00BF65CE">
                <w:t>web mining</w:t>
              </w:r>
              <w:r>
                <w:t xml:space="preserve"> framework</w:t>
              </w:r>
              <w:r w:rsidR="00BF65CE">
                <w:t>, allowing to retrieve prices of about any hotel, daily, over a two month period.</w:t>
              </w:r>
            </w:p>
            <w:p w14:paraId="5BA0E9C9" w14:textId="77777777" w:rsidR="00546F01" w:rsidRDefault="00546F0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1C7B5F3B" w14:textId="77511AA4" w:rsidR="00DD1271" w:rsidRDefault="00BF65C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Meta-search integration.</w:t>
              </w:r>
              <w:r w:rsidR="005B4DFF">
                <w:t xml:space="preserve"> </w:t>
              </w:r>
              <w:r>
                <w:t>Conversion tracking platform. Integration with G</w:t>
              </w:r>
              <w:r w:rsidR="00DD1271">
                <w:t xml:space="preserve">oogle hotel price adds, </w:t>
              </w:r>
              <w:r w:rsidR="00597968">
                <w:t>T</w:t>
              </w:r>
              <w:r w:rsidR="00DD1271">
                <w:t xml:space="preserve">ripadvisor, </w:t>
              </w:r>
              <w:r w:rsidR="00597968">
                <w:t>T</w:t>
              </w:r>
              <w:r w:rsidR="00DD1271">
                <w:t>rivago</w:t>
              </w:r>
              <w:r>
                <w:t xml:space="preserve"> and others</w:t>
              </w:r>
              <w:r w:rsidR="00DD1271">
                <w:t>…</w:t>
              </w:r>
            </w:p>
            <w:p w14:paraId="7AA0B1BE" w14:textId="32F72001" w:rsidR="00DD1271" w:rsidRDefault="00BF65C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Reactive live cache architecture for optimal performance.</w:t>
              </w:r>
            </w:p>
            <w:p w14:paraId="260F8FC9" w14:textId="77777777" w:rsidR="00BF65CE" w:rsidRDefault="00BF65C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55AC7EB1" w14:textId="2C7290C1" w:rsidR="004919EE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Hi</w:t>
              </w:r>
              <w:r w:rsidR="005B4DFF">
                <w:t>gh level script language design, for automation. Reactive design.</w:t>
              </w:r>
            </w:p>
            <w:p w14:paraId="79583B12" w14:textId="77777777" w:rsidR="003051C5" w:rsidRPr="00A20B3A" w:rsidRDefault="003051C5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6BD7C4CD" w14:textId="77777777" w:rsidR="004919EE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Product evolution roadmap.</w:t>
              </w:r>
            </w:p>
            <w:p w14:paraId="6940D663" w14:textId="77777777" w:rsidR="002721F5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Partnership management.</w:t>
              </w:r>
            </w:p>
            <w:p w14:paraId="7E85E956" w14:textId="77777777" w:rsidR="002721F5" w:rsidRPr="00E4456E" w:rsidRDefault="002721F5" w:rsidP="002721F5">
              <w:pPr>
                <w:pStyle w:val="NoSpacing"/>
                <w:rPr>
                  <w:u w:val="single"/>
                  <w:shd w:val="clear" w:color="auto" w:fill="FFFFFF"/>
                </w:rPr>
              </w:pPr>
              <w:r w:rsidRPr="00E4456E">
                <w:rPr>
                  <w:u w:val="single"/>
                  <w:shd w:val="clear" w:color="auto" w:fill="FFFFFF"/>
                </w:rPr>
                <w:t>Data Challenges:</w:t>
              </w:r>
            </w:p>
            <w:p w14:paraId="563AF0EA" w14:textId="17ECB0FE" w:rsidR="002721F5" w:rsidRDefault="002721F5" w:rsidP="002721F5">
              <w:pPr>
                <w:pStyle w:val="NoSpacing"/>
                <w:rPr>
                  <w:i/>
                  <w:iCs/>
                  <w:shd w:val="clear" w:color="auto" w:fill="FFFFFF"/>
                </w:rPr>
              </w:pPr>
              <w:r>
                <w:rPr>
                  <w:i/>
                  <w:iCs/>
                  <w:shd w:val="clear" w:color="auto" w:fill="FFFFFF"/>
                </w:rPr>
                <w:t>Maximize</w:t>
              </w:r>
              <w:r w:rsidR="00EA1FF6">
                <w:rPr>
                  <w:i/>
                  <w:iCs/>
                  <w:shd w:val="clear" w:color="auto" w:fill="FFFFFF"/>
                </w:rPr>
                <w:t>d</w:t>
              </w:r>
              <w:r>
                <w:rPr>
                  <w:i/>
                  <w:iCs/>
                  <w:shd w:val="clear" w:color="auto" w:fill="FFFFFF"/>
                </w:rPr>
                <w:t xml:space="preserve"> performances for </w:t>
              </w:r>
              <w:r w:rsidR="00CF137A">
                <w:rPr>
                  <w:i/>
                  <w:iCs/>
                  <w:shd w:val="clear" w:color="auto" w:fill="FFFFFF"/>
                </w:rPr>
                <w:t>webservices through reactive architecture allowing denormalized, distributed custom views to live next to edge services, while maintaining all data.</w:t>
              </w:r>
            </w:p>
            <w:p w14:paraId="729B8F37" w14:textId="2F41FBD0" w:rsidR="00EA1FF6" w:rsidRDefault="00EA1FF6" w:rsidP="002721F5">
              <w:pPr>
                <w:pStyle w:val="NoSpacing"/>
                <w:rPr>
                  <w:i/>
                  <w:iCs/>
                  <w:shd w:val="clear" w:color="auto" w:fill="FFFFFF"/>
                </w:rPr>
              </w:pPr>
              <w:r>
                <w:rPr>
                  <w:i/>
                  <w:iCs/>
                  <w:shd w:val="clear" w:color="auto" w:fill="FFFFFF"/>
                </w:rPr>
                <w:t>Ensured Data consistency across 100s of partner booking engines and 1000s of independent hotels.</w:t>
              </w:r>
            </w:p>
            <w:p w14:paraId="47E84C8F" w14:textId="6E8DF318" w:rsidR="00CF137A" w:rsidRDefault="00CF137A" w:rsidP="002721F5">
              <w:pPr>
                <w:pStyle w:val="NoSpacing"/>
                <w:rPr>
                  <w:i/>
                  <w:iCs/>
                  <w:shd w:val="clear" w:color="auto" w:fill="FFFFFF"/>
                </w:rPr>
              </w:pPr>
              <w:r>
                <w:rPr>
                  <w:i/>
                  <w:iCs/>
                  <w:shd w:val="clear" w:color="auto" w:fill="FFFFFF"/>
                </w:rPr>
                <w:t>Designed web-scale hotel market price collection through scraping</w:t>
              </w:r>
            </w:p>
            <w:p w14:paraId="56B3DAD3" w14:textId="4C4B6F17" w:rsidR="00CF137A" w:rsidRPr="00E6466B" w:rsidRDefault="00CF137A" w:rsidP="002721F5">
              <w:pPr>
                <w:pStyle w:val="NoSpacing"/>
                <w:rPr>
                  <w:i/>
                  <w:iCs/>
                  <w:shd w:val="clear" w:color="auto" w:fill="FFFFFF"/>
                </w:rPr>
              </w:pPr>
              <w:r>
                <w:rPr>
                  <w:i/>
                  <w:iCs/>
                  <w:shd w:val="clear" w:color="auto" w:fill="FFFFFF"/>
                </w:rPr>
                <w:t>Implemented many to many fuzzy hotel matching between various sources using Hadoop map reduce.</w:t>
              </w:r>
            </w:p>
            <w:p w14:paraId="29D1B48C" w14:textId="776D90B8" w:rsidR="007A027B" w:rsidRPr="00A20B3A" w:rsidRDefault="00A0108D" w:rsidP="00CF137A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  <w:sdt>
          <w:sdtPr>
            <w:rPr>
              <w:rFonts w:ascii="Candara" w:hAnsi="Candara"/>
              <w:sz w:val="20"/>
            </w:rPr>
            <w:id w:val="-1785718009"/>
            <w:placeholder>
              <w:docPart w:val="AFB03A9A924942DB854648C7CDA185AF"/>
            </w:placeholder>
          </w:sdtPr>
          <w:sdtEndPr/>
          <w:sdtContent>
            <w:p w14:paraId="5948245E" w14:textId="0342DA17" w:rsidR="00F438D6" w:rsidRPr="00CF137A" w:rsidRDefault="00DD2F6E" w:rsidP="00CF137A">
              <w:pPr>
                <w:pStyle w:val="ResumeDate"/>
                <w:ind w:left="-142"/>
                <w:rPr>
                  <w:rFonts w:ascii="Candara" w:hAnsi="Candara"/>
                  <w:sz w:val="20"/>
                </w:rPr>
              </w:pPr>
              <w:r>
                <w:rPr>
                  <w:rFonts w:ascii="Candara" w:hAnsi="Candara"/>
                </w:rPr>
                <w:br w:type="page"/>
              </w:r>
              <w:r w:rsidR="00A0108D">
                <w:rPr>
                  <w:noProof/>
                </w:rPr>
                <w:lastRenderedPageBreak/>
                <w:pict w14:anchorId="16759897">
                  <v:shape id="Text Box 21" o:spid="_x0000_s2055" type="#_x0000_t202" style="position:absolute;left:0;text-align:left;margin-left:-159.75pt;margin-top:3.35pt;width:118.9pt;height:91pt;z-index:25165875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" filled="f" stroked="f" strokeweight=".5pt">
                    <v:textbox inset="0,0,0,0">
                      <w:txbxContent>
                        <w:p w14:paraId="626BC134" w14:textId="77777777" w:rsidR="00F438D6" w:rsidRPr="0053310A" w:rsidRDefault="00F438D6" w:rsidP="00F438D6">
                          <w:pPr>
                            <w:pStyle w:val="SectionHeading"/>
                            <w:ind w:right="-33" w:hanging="426"/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53310A">
                            <w:rPr>
                              <w:rFonts w:ascii="Candara" w:hAnsi="Candara"/>
                            </w:rPr>
                            <w:t>Experience</w:t>
                          </w:r>
                        </w:p>
                        <w:p w14:paraId="6CD207D5" w14:textId="508359A9" w:rsidR="00E06E71" w:rsidRDefault="00E06E71" w:rsidP="00F438D6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2010</w:t>
                          </w:r>
                        </w:p>
                        <w:p w14:paraId="5ADFDDAD" w14:textId="39DBFE6E" w:rsidR="00F438D6" w:rsidRDefault="00CF137A" w:rsidP="00F438D6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2015</w:t>
                          </w:r>
                        </w:p>
                        <w:p w14:paraId="63A452D2" w14:textId="1488D923" w:rsidR="00CF137A" w:rsidRDefault="00CF137A" w:rsidP="00F438D6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hylaean industries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 w:rsidR="00420AAC">
                <w:rPr>
                  <w:rStyle w:val="DateChar"/>
                </w:rPr>
                <w:t>January</w:t>
              </w:r>
              <w:r w:rsidR="00F438D6" w:rsidRPr="00FB0DF3">
                <w:rPr>
                  <w:rStyle w:val="DateChar"/>
                </w:rPr>
                <w:t xml:space="preserve"> 201</w:t>
              </w:r>
              <w:r w:rsidR="00420AAC">
                <w:rPr>
                  <w:rStyle w:val="DateChar"/>
                </w:rPr>
                <w:t>1 (ongoing)</w:t>
              </w:r>
              <w:r w:rsidR="00F438D6" w:rsidRPr="00FB0DF3">
                <w:rPr>
                  <w:rStyle w:val="DateChar"/>
                </w:rPr>
                <w:t xml:space="preserve"> – Paris, France</w:t>
              </w:r>
            </w:p>
            <w:p w14:paraId="2237676E" w14:textId="198F7056" w:rsidR="004919EE" w:rsidRPr="00F438D6" w:rsidRDefault="004919EE" w:rsidP="00F438D6">
              <w:pPr>
                <w:pStyle w:val="Position"/>
              </w:pPr>
              <w:r w:rsidRPr="00F438D6">
                <w:t>Founder at Hylaean Industries</w:t>
              </w:r>
            </w:p>
            <w:p w14:paraId="1CBB51D8" w14:textId="1DE70EA9" w:rsidR="00D7572A" w:rsidRDefault="00D7572A" w:rsidP="00900824">
              <w:pPr>
                <w:pStyle w:val="NoSpacing"/>
                <w:rPr>
                  <w:rFonts w:ascii="Candara" w:hAnsi="Candara"/>
                </w:rPr>
              </w:pPr>
              <w:r w:rsidRPr="00420AAC">
                <w:rPr>
                  <w:rStyle w:val="NoSpacingChar"/>
                </w:rPr>
                <w:t>Hylaean Industries is my one man consulting operation</w:t>
              </w:r>
              <w:r>
                <w:rPr>
                  <w:rFonts w:ascii="Candara" w:hAnsi="Candara"/>
                </w:rPr>
                <w:t>.</w:t>
              </w:r>
            </w:p>
            <w:p w14:paraId="228703C1" w14:textId="3A1531A2" w:rsidR="00420AAC" w:rsidRDefault="00B01109" w:rsidP="00900824">
              <w:pPr>
                <w:pStyle w:val="NoSpacing"/>
                <w:rPr>
                  <w:rFonts w:ascii="Candara" w:hAnsi="Candara"/>
                </w:rPr>
              </w:pPr>
              <w:r>
                <w:rPr>
                  <w:rFonts w:ascii="Candara" w:hAnsi="Candara"/>
                </w:rPr>
                <w:t xml:space="preserve">I specialize in architecture consulting, code reviews, performance </w:t>
              </w:r>
              <w:r w:rsidR="00900824">
                <w:rPr>
                  <w:rFonts w:ascii="Candara" w:hAnsi="Candara"/>
                </w:rPr>
                <w:t>optimization</w:t>
              </w:r>
              <w:r>
                <w:rPr>
                  <w:rFonts w:ascii="Candara" w:hAnsi="Candara"/>
                </w:rPr>
                <w:t xml:space="preserve"> and occasionally bug hunting.</w:t>
              </w:r>
              <w:r w:rsidR="003A4E9D">
                <w:rPr>
                  <w:rFonts w:ascii="Candara" w:hAnsi="Candara"/>
                </w:rPr>
                <w:t xml:space="preserve"> </w:t>
              </w:r>
            </w:p>
            <w:p w14:paraId="75680C4A" w14:textId="77777777" w:rsidR="00364448" w:rsidRDefault="00364448" w:rsidP="00900824">
              <w:pPr>
                <w:pStyle w:val="NoSpacing"/>
                <w:rPr>
                  <w:rFonts w:ascii="Candara" w:hAnsi="Candara"/>
                </w:rPr>
              </w:pPr>
            </w:p>
            <w:p w14:paraId="0362514B" w14:textId="6173EFE2" w:rsidR="00364448" w:rsidRPr="00420AAC" w:rsidRDefault="00364448" w:rsidP="00364448">
              <w:pPr>
                <w:pStyle w:val="Date"/>
              </w:pPr>
              <w:r>
                <w:rPr>
                  <w:rStyle w:val="DateChar"/>
                </w:rPr>
                <w:t>January</w:t>
              </w:r>
              <w:r w:rsidRPr="00420AAC">
                <w:rPr>
                  <w:rStyle w:val="DateChar"/>
                </w:rPr>
                <w:t xml:space="preserve"> 201</w:t>
              </w:r>
              <w:r>
                <w:rPr>
                  <w:rStyle w:val="DateChar"/>
                </w:rPr>
                <w:t>5</w:t>
              </w:r>
              <w:r w:rsidR="00AB55A1">
                <w:rPr>
                  <w:rStyle w:val="DateChar"/>
                </w:rPr>
                <w:t xml:space="preserve"> to December 2015</w:t>
              </w:r>
              <w:r w:rsidRPr="00420AAC">
                <w:rPr>
                  <w:rStyle w:val="DateChar"/>
                </w:rPr>
                <w:t xml:space="preserve"> – Paris, France</w:t>
              </w:r>
            </w:p>
            <w:p w14:paraId="6DD54ECF" w14:textId="4A113679" w:rsidR="00364448" w:rsidRDefault="00364448" w:rsidP="00364448">
              <w:pPr>
                <w:pStyle w:val="Position"/>
              </w:pPr>
              <w:r>
                <w:t>Consultant for EverAntiq</w:t>
              </w:r>
            </w:p>
            <w:p w14:paraId="2B3D4D9E" w14:textId="4DA96B30" w:rsidR="00364448" w:rsidRPr="00475737" w:rsidRDefault="00364448" w:rsidP="00364448">
              <w:pPr>
                <w:pStyle w:val="ListBullet"/>
              </w:pPr>
              <w:r w:rsidRPr="00475737">
                <w:t xml:space="preserve">Azure, Asp.net MVC, Single Page Application, </w:t>
              </w:r>
              <w:r w:rsidR="00475737" w:rsidRPr="00475737">
                <w:t>machine learning</w:t>
              </w:r>
            </w:p>
            <w:p w14:paraId="3DB58883" w14:textId="4CB4995E" w:rsidR="00B01109" w:rsidRDefault="00364448" w:rsidP="00364448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Designed the data flow for a long product pipeline in an antiquities startup.</w:t>
              </w:r>
            </w:p>
            <w:p w14:paraId="763C07C9" w14:textId="03F144E4" w:rsidR="00475737" w:rsidRDefault="00475737" w:rsidP="00364448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Scraping, Categorization, CRM &amp; eCommerce integration</w:t>
              </w:r>
            </w:p>
            <w:p w14:paraId="262A6288" w14:textId="659E1C31" w:rsidR="00420AAC" w:rsidRPr="00420AAC" w:rsidRDefault="00420AAC" w:rsidP="00420AAC">
              <w:pPr>
                <w:pStyle w:val="Date"/>
              </w:pPr>
              <w:r>
                <w:rPr>
                  <w:rStyle w:val="DateChar"/>
                </w:rPr>
                <w:t>November</w:t>
              </w:r>
              <w:r w:rsidRPr="00420AAC">
                <w:rPr>
                  <w:rStyle w:val="DateChar"/>
                </w:rPr>
                <w:t xml:space="preserve"> 201</w:t>
              </w:r>
              <w:r>
                <w:rPr>
                  <w:rStyle w:val="DateChar"/>
                </w:rPr>
                <w:t>4</w:t>
              </w:r>
              <w:r w:rsidRPr="00420AAC">
                <w:rPr>
                  <w:rStyle w:val="DateChar"/>
                </w:rPr>
                <w:t xml:space="preserve"> </w:t>
              </w:r>
              <w:r>
                <w:rPr>
                  <w:rStyle w:val="DateChar"/>
                </w:rPr>
                <w:t>(ongoing)</w:t>
              </w:r>
              <w:r w:rsidRPr="00420AAC">
                <w:rPr>
                  <w:rStyle w:val="DateChar"/>
                </w:rPr>
                <w:t xml:space="preserve"> – Paris, France</w:t>
              </w:r>
            </w:p>
            <w:p w14:paraId="4312B0FB" w14:textId="3985EFA3" w:rsidR="00420AAC" w:rsidRDefault="00420AAC" w:rsidP="00420AAC">
              <w:pPr>
                <w:pStyle w:val="Position"/>
              </w:pPr>
              <w:r>
                <w:t>Consultant for Swail</w:t>
              </w:r>
            </w:p>
            <w:p w14:paraId="3CFD7912" w14:textId="200D3DBB" w:rsidR="005B4DFF" w:rsidRPr="003A4E9D" w:rsidRDefault="005B4DFF" w:rsidP="005B4DFF">
              <w:pPr>
                <w:pStyle w:val="ListBullet"/>
                <w:rPr>
                  <w:lang w:val="fr-FR"/>
                </w:rPr>
              </w:pPr>
              <w:r w:rsidRPr="003A4E9D">
                <w:rPr>
                  <w:lang w:val="fr-FR"/>
                </w:rPr>
                <w:t xml:space="preserve">Social, Azure, Asp.net MVC, Single Page Application, </w:t>
              </w:r>
              <w:r w:rsidR="003A4E9D" w:rsidRPr="003A4E9D">
                <w:rPr>
                  <w:lang w:val="fr-FR"/>
                </w:rPr>
                <w:t xml:space="preserve">Xamarin, </w:t>
              </w:r>
              <w:r w:rsidR="003A4E9D">
                <w:rPr>
                  <w:lang w:val="fr-FR"/>
                </w:rPr>
                <w:t>Unity</w:t>
              </w:r>
            </w:p>
            <w:p w14:paraId="7A9A9262" w14:textId="77777777" w:rsidR="003A4E9D" w:rsidRDefault="00D066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Architecture adaptation for Azure deployment.</w:t>
              </w:r>
              <w:r w:rsidR="003A4E9D">
                <w:t xml:space="preserve"> </w:t>
              </w:r>
            </w:p>
            <w:p w14:paraId="3F1C6227" w14:textId="6135302B" w:rsidR="00420AAC" w:rsidRDefault="003A4E9D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Build and deployment processes.</w:t>
              </w:r>
            </w:p>
            <w:p w14:paraId="433FCB17" w14:textId="77777777" w:rsidR="006B03CA" w:rsidRDefault="006B03CA" w:rsidP="00420AAC">
              <w:pPr>
                <w:pStyle w:val="Date"/>
                <w:rPr>
                  <w:rStyle w:val="DateChar"/>
                </w:rPr>
              </w:pPr>
            </w:p>
            <w:p w14:paraId="77E5D504" w14:textId="1F74F6AB" w:rsidR="00D7572A" w:rsidRPr="00420AAC" w:rsidRDefault="00060B84" w:rsidP="00420AAC">
              <w:pPr>
                <w:pStyle w:val="Date"/>
              </w:pPr>
              <w:r>
                <w:rPr>
                  <w:rStyle w:val="DateChar"/>
                </w:rPr>
                <w:t>December</w:t>
              </w:r>
              <w:r w:rsidR="00FB0DF3" w:rsidRPr="00420AAC">
                <w:rPr>
                  <w:rStyle w:val="DateChar"/>
                </w:rPr>
                <w:t xml:space="preserve"> 201</w:t>
              </w:r>
              <w:r>
                <w:rPr>
                  <w:rStyle w:val="DateChar"/>
                </w:rPr>
                <w:t>2</w:t>
              </w:r>
              <w:r w:rsidR="00FB0DF3" w:rsidRPr="00420AAC">
                <w:rPr>
                  <w:rStyle w:val="DateChar"/>
                </w:rPr>
                <w:t xml:space="preserve"> to </w:t>
              </w:r>
              <w:r>
                <w:rPr>
                  <w:rStyle w:val="DateChar"/>
                </w:rPr>
                <w:t>August 2012</w:t>
              </w:r>
              <w:r w:rsidR="00FB0DF3" w:rsidRPr="00420AAC">
                <w:rPr>
                  <w:rStyle w:val="DateChar"/>
                </w:rPr>
                <w:t xml:space="preserve"> – Paris, France</w:t>
              </w:r>
            </w:p>
            <w:p w14:paraId="4287B496" w14:textId="77777777" w:rsidR="004919EE" w:rsidRDefault="004919EE" w:rsidP="00420AAC">
              <w:pPr>
                <w:pStyle w:val="Position"/>
              </w:pPr>
              <w:r>
                <w:t>Consultant for Yomii</w:t>
              </w:r>
            </w:p>
            <w:p w14:paraId="1EED631A" w14:textId="60DE9249" w:rsidR="006B03CA" w:rsidRPr="003A4E9D" w:rsidRDefault="004919EE" w:rsidP="006B03CA">
              <w:pPr>
                <w:pStyle w:val="ListBullet"/>
                <w:rPr>
                  <w:lang w:val="fr-FR"/>
                </w:rPr>
              </w:pPr>
              <w:r w:rsidRPr="003A4E9D">
                <w:rPr>
                  <w:lang w:val="fr-FR"/>
                </w:rPr>
                <w:t>Social, Azure, Asp.net MVC, Single Page Application</w:t>
              </w:r>
              <w:r w:rsidR="00B06668" w:rsidRPr="003A4E9D">
                <w:rPr>
                  <w:lang w:val="fr-FR"/>
                </w:rPr>
                <w:t xml:space="preserve">, </w:t>
              </w:r>
              <w:r w:rsidR="003A4E9D" w:rsidRPr="003A4E9D">
                <w:rPr>
                  <w:lang w:val="fr-FR"/>
                </w:rPr>
                <w:t>Xamarin</w:t>
              </w:r>
            </w:p>
            <w:p w14:paraId="6B27BF39" w14:textId="0422B9D5" w:rsidR="004919EE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U</w:t>
              </w:r>
              <w:r w:rsidR="004919EE" w:rsidRPr="006B03CA">
                <w:t>se of CQRS for customer data</w:t>
              </w:r>
              <w:r w:rsidR="004919EE" w:rsidRPr="00A20B3A">
                <w:t xml:space="preserve"> collection and analysis </w:t>
              </w:r>
            </w:p>
            <w:p w14:paraId="6527CE5E" w14:textId="51EA17B9" w:rsidR="00060B84" w:rsidRDefault="00060B84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Azure Service Bus for events and commands.</w:t>
              </w:r>
            </w:p>
            <w:p w14:paraId="62B39652" w14:textId="77777777" w:rsidR="00FB0DF3" w:rsidRPr="00A20B3A" w:rsidRDefault="00FB0DF3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 xml:space="preserve">System &amp; software architecture. </w:t>
              </w:r>
            </w:p>
            <w:p w14:paraId="053F2679" w14:textId="4B09182B" w:rsidR="00FB0DF3" w:rsidRDefault="00060B84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Development of a Pinterest like site for product selection.</w:t>
              </w:r>
            </w:p>
            <w:p w14:paraId="36F113CC" w14:textId="59913B58" w:rsidR="00060B84" w:rsidRDefault="00060B84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Team recruitment.</w:t>
              </w:r>
            </w:p>
            <w:p w14:paraId="63F2A9B0" w14:textId="5D2D555E" w:rsidR="00FB0DF3" w:rsidRPr="00FB0DF3" w:rsidRDefault="00060B84" w:rsidP="00420AAC">
              <w:pPr>
                <w:pStyle w:val="Date"/>
                <w:rPr>
                  <w:rStyle w:val="DateChar"/>
                </w:rPr>
              </w:pPr>
              <w:r>
                <w:rPr>
                  <w:rStyle w:val="DateChar"/>
                </w:rPr>
                <w:t>May</w:t>
              </w:r>
              <w:r w:rsidR="00FB0DF3" w:rsidRPr="00FB0DF3">
                <w:rPr>
                  <w:rStyle w:val="DateChar"/>
                </w:rPr>
                <w:t xml:space="preserve"> 201</w:t>
              </w:r>
              <w:r>
                <w:rPr>
                  <w:rStyle w:val="DateChar"/>
                </w:rPr>
                <w:t>1</w:t>
              </w:r>
              <w:r w:rsidR="00FB0DF3" w:rsidRPr="00FB0DF3">
                <w:rPr>
                  <w:rStyle w:val="DateChar"/>
                </w:rPr>
                <w:t xml:space="preserve"> to </w:t>
              </w:r>
              <w:r>
                <w:rPr>
                  <w:rStyle w:val="DateChar"/>
                </w:rPr>
                <w:t>February 2012</w:t>
              </w:r>
              <w:r w:rsidR="00FB0DF3" w:rsidRPr="00FB0DF3">
                <w:rPr>
                  <w:rStyle w:val="DateChar"/>
                </w:rPr>
                <w:t xml:space="preserve"> – Paris, France</w:t>
              </w:r>
            </w:p>
            <w:p w14:paraId="026918B2" w14:textId="77777777" w:rsidR="004919EE" w:rsidRDefault="004919EE" w:rsidP="00900824">
              <w:pPr>
                <w:pStyle w:val="Position"/>
              </w:pPr>
              <w:r>
                <w:t>Consultant for Curioos</w:t>
              </w:r>
            </w:p>
            <w:p w14:paraId="14E51D63" w14:textId="77777777" w:rsidR="004919EE" w:rsidRPr="006B03CA" w:rsidRDefault="004919EE" w:rsidP="006B03CA">
              <w:pPr>
                <w:pStyle w:val="ListBullet"/>
              </w:pPr>
              <w:r w:rsidRPr="006B03CA">
                <w:t xml:space="preserve">Azure, Asp.net MVC, SQL, nHibernate </w:t>
              </w:r>
            </w:p>
            <w:p w14:paraId="34A525B3" w14:textId="77777777" w:rsidR="004919EE" w:rsidRPr="00A20B3A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 xml:space="preserve">Stability and performance enhancements </w:t>
              </w:r>
            </w:p>
            <w:p w14:paraId="3EA4207D" w14:textId="77777777" w:rsidR="004919EE" w:rsidRPr="00A20B3A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 xml:space="preserve">Code and design reviews </w:t>
              </w:r>
            </w:p>
            <w:p w14:paraId="397F3ACB" w14:textId="77777777" w:rsidR="004919EE" w:rsidRPr="00A20B3A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 xml:space="preserve">Technical roadmap </w:t>
              </w:r>
            </w:p>
            <w:p w14:paraId="60FF605A" w14:textId="77777777" w:rsidR="004919EE" w:rsidRPr="00A20B3A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 xml:space="preserve">Wrote proposal leading to a public research grant </w:t>
              </w:r>
            </w:p>
          </w:sdtContent>
        </w:sdt>
        <w:sdt>
          <w:sdtPr>
            <w:rPr>
              <w:rFonts w:ascii="Candara" w:hAnsi="Candara"/>
              <w:sz w:val="20"/>
            </w:rPr>
            <w:id w:val="-1269392789"/>
            <w:placeholder>
              <w:docPart w:val="0EF875865431403CB6386BB307C92EAF"/>
            </w:placeholder>
          </w:sdtPr>
          <w:sdtEndPr/>
          <w:sdtContent>
            <w:p w14:paraId="0FC818D6" w14:textId="77777777" w:rsidR="00344532" w:rsidRDefault="00344532" w:rsidP="0075078A">
              <w:pPr>
                <w:pStyle w:val="ResumeDate"/>
                <w:ind w:left="-142"/>
                <w:rPr>
                  <w:rFonts w:ascii="Candara" w:hAnsi="Candara"/>
                  <w:sz w:val="20"/>
                </w:rPr>
              </w:pPr>
            </w:p>
            <w:p w14:paraId="2732AA74" w14:textId="730981A5" w:rsidR="00344532" w:rsidRDefault="00344532">
              <w:pPr>
                <w:rPr>
                  <w:rFonts w:ascii="Candara" w:hAnsi="Candara"/>
                </w:rPr>
              </w:pPr>
              <w:r>
                <w:rPr>
                  <w:rFonts w:ascii="Candara" w:hAnsi="Candara"/>
                </w:rPr>
                <w:br w:type="page"/>
              </w:r>
            </w:p>
            <w:p w14:paraId="6D08188D" w14:textId="4DB8CDAA" w:rsidR="00200FF9" w:rsidRPr="0053310A" w:rsidRDefault="005B4DFF" w:rsidP="00420AAC">
              <w:pPr>
                <w:pStyle w:val="Date"/>
              </w:pPr>
              <w:r>
                <w:lastRenderedPageBreak/>
                <w:t>O</w:t>
              </w:r>
              <w:r w:rsidR="00200FF9">
                <w:t xml:space="preserve">ctober 2008 </w:t>
              </w:r>
              <w:r>
                <w:t>to</w:t>
              </w:r>
              <w:r w:rsidR="00200FF9">
                <w:t xml:space="preserve"> </w:t>
              </w:r>
              <w:r>
                <w:t>M</w:t>
              </w:r>
              <w:r w:rsidR="00200FF9">
                <w:t>ay 2010</w:t>
              </w:r>
              <w:r w:rsidR="00544EE8">
                <w:t xml:space="preserve"> – Paris, France</w:t>
              </w:r>
            </w:p>
            <w:p w14:paraId="719130BA" w14:textId="2D048D1E" w:rsidR="00D86A07" w:rsidRPr="0053310A" w:rsidRDefault="00A0108D" w:rsidP="00F438D6">
              <w:pPr>
                <w:pStyle w:val="Position"/>
              </w:pPr>
              <w:r>
                <w:rPr>
                  <w:noProof/>
                </w:rPr>
                <w:pict w14:anchorId="0A6DAFF9">
                  <v:shape id="Text Box 16" o:spid="_x0000_s2054" type="#_x0000_t202" style="position:absolute;margin-left:-162.45pt;margin-top:-13.45pt;width:118.9pt;height:91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" filled="f" stroked="f" strokeweight=".5pt">
                    <v:textbox inset="0,0,0,0">
                      <w:txbxContent>
                        <w:p w14:paraId="647A105E" w14:textId="77777777" w:rsidR="0000177B" w:rsidRPr="0053310A" w:rsidRDefault="0000177B" w:rsidP="0000177B">
                          <w:pPr>
                            <w:pStyle w:val="SectionHeading"/>
                            <w:ind w:right="-33" w:hanging="426"/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53310A">
                            <w:rPr>
                              <w:rFonts w:ascii="Candara" w:hAnsi="Candara"/>
                            </w:rPr>
                            <w:t>Experience</w:t>
                          </w:r>
                        </w:p>
                        <w:p w14:paraId="40514095" w14:textId="08277577" w:rsidR="00E06E71" w:rsidRDefault="00E06E71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2008</w:t>
                          </w:r>
                        </w:p>
                        <w:p w14:paraId="39D2DD36" w14:textId="3EC0AC63" w:rsidR="0000177B" w:rsidRDefault="0000177B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201</w:t>
                          </w:r>
                          <w:r w:rsidR="00597968">
                            <w:t>0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 w:rsidR="0000177B">
                <w:t xml:space="preserve">Software Architect at </w:t>
              </w:r>
              <w:r w:rsidR="0000177B" w:rsidRPr="00F438D6">
                <w:rPr>
                  <w:i/>
                </w:rPr>
                <w:t>FullSix</w:t>
              </w:r>
            </w:p>
            <w:p w14:paraId="21BD3A16" w14:textId="7F902D16" w:rsidR="0000177B" w:rsidRDefault="008A15A5" w:rsidP="00060B84">
              <w:pPr>
                <w:pStyle w:val="NoSpacing"/>
              </w:pPr>
              <w:r>
                <w:t xml:space="preserve">FullSix is </w:t>
              </w:r>
              <w:r w:rsidR="0000177B">
                <w:t xml:space="preserve">a leading </w:t>
              </w:r>
              <w:r w:rsidR="00D066EE">
                <w:t>French</w:t>
              </w:r>
              <w:r w:rsidR="0000177B">
                <w:t xml:space="preserve"> digital agency, among the top 50 communication groups globally.</w:t>
              </w:r>
              <w:r w:rsidR="00546F01">
                <w:t xml:space="preserve"> </w:t>
              </w:r>
              <w:r w:rsidR="00900824">
                <w:t xml:space="preserve">Over 60 developers in Paris. </w:t>
              </w:r>
            </w:p>
            <w:p w14:paraId="591E971B" w14:textId="77777777" w:rsidR="00060B84" w:rsidRPr="0053310A" w:rsidRDefault="00060B84" w:rsidP="00060B84">
              <w:pPr>
                <w:pStyle w:val="NoSpacing"/>
                <w:rPr>
                  <w:rFonts w:ascii="Candara" w:hAnsi="Candara"/>
                </w:rPr>
              </w:pPr>
            </w:p>
            <w:p w14:paraId="6D59D7E7" w14:textId="3DD5D973" w:rsidR="00313172" w:rsidRPr="00766F9E" w:rsidRDefault="00313172" w:rsidP="00185A7C">
              <w:pPr>
                <w:pStyle w:val="ListBullet"/>
              </w:pPr>
              <w:r w:rsidRPr="00766F9E">
                <w:t>C# Asp.net, Asp.net MVC, Sql Server</w:t>
              </w:r>
              <w:r w:rsidR="00597968">
                <w:t>, TFS</w:t>
              </w:r>
              <w:r w:rsidRPr="00766F9E">
                <w:t xml:space="preserve"> </w:t>
              </w:r>
            </w:p>
            <w:p w14:paraId="5D6359D5" w14:textId="77777777" w:rsidR="00546F01" w:rsidRDefault="0031317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13172">
                <w:t>Technical lead of th</w:t>
              </w:r>
              <w:r w:rsidR="00E77B1E">
                <w:t>e 10 people .net team</w:t>
              </w:r>
              <w:r w:rsidRPr="00313172">
                <w:t xml:space="preserve">. </w:t>
              </w:r>
            </w:p>
            <w:p w14:paraId="4A8FE360" w14:textId="477A22FC" w:rsidR="004919EE" w:rsidRPr="00313172" w:rsidRDefault="004919E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13172">
                <w:t xml:space="preserve">Establishing methodologies and processes. </w:t>
              </w:r>
            </w:p>
            <w:p w14:paraId="4BFDE1E2" w14:textId="77777777" w:rsidR="00546F01" w:rsidRDefault="00546F0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13172">
                <w:t>Hiring and mentoring of engineers of various seniorit</w:t>
              </w:r>
              <w:r>
                <w:t>y level.</w:t>
              </w:r>
            </w:p>
            <w:p w14:paraId="24AF30AB" w14:textId="77777777" w:rsidR="00313172" w:rsidRPr="00313172" w:rsidRDefault="0031317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13172">
                <w:t xml:space="preserve">Redesigned for reusability software components allowing for faster and more reliable website development. </w:t>
              </w:r>
            </w:p>
            <w:p w14:paraId="6519096D" w14:textId="77777777" w:rsidR="00546F01" w:rsidRDefault="00546F0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13172">
                <w:t xml:space="preserve">Social integration, CRM + Clickstream Data Analysis </w:t>
              </w:r>
            </w:p>
            <w:p w14:paraId="3BB93939" w14:textId="5E7710B5" w:rsidR="00597968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597968">
                <w:t>Technology intelligence</w:t>
              </w:r>
            </w:p>
            <w:p w14:paraId="0AEB9204" w14:textId="77777777" w:rsidR="00344532" w:rsidRDefault="0034453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010BCB9C" w14:textId="77777777" w:rsidR="008A15A5" w:rsidRDefault="008A15A5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Projects delivered included </w:t>
              </w:r>
            </w:p>
            <w:p w14:paraId="70A27D4D" w14:textId="43F84416" w:rsidR="008A15A5" w:rsidRPr="00D86A07" w:rsidRDefault="00A0108D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hyperlink r:id="rId12" w:history="1">
                <w:r w:rsidR="008A15A5" w:rsidRPr="00D86A07">
                  <w:rPr>
                    <w:rStyle w:val="Hyperlink"/>
                    <w:sz w:val="18"/>
                    <w:szCs w:val="18"/>
                  </w:rPr>
                  <w:t>cuisine.larousse.fr </w:t>
                </w:r>
              </w:hyperlink>
              <w:r w:rsidR="008A15A5" w:rsidRPr="00D86A07">
                <w:t>: cooking recipes</w:t>
              </w:r>
            </w:p>
            <w:p w14:paraId="5C589C98" w14:textId="3340FAC7" w:rsidR="00344532" w:rsidRPr="00344532" w:rsidRDefault="00A0108D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hyperlink r:id="rId13" w:history="1">
                <w:r w:rsidR="00344532" w:rsidRPr="00344532">
                  <w:rPr>
                    <w:rStyle w:val="Hyperlink"/>
                    <w:sz w:val="18"/>
                    <w:szCs w:val="18"/>
                  </w:rPr>
                  <w:t>assoandco.fr</w:t>
                </w:r>
              </w:hyperlink>
              <w:r w:rsidR="00344532" w:rsidRPr="00344532">
                <w:t xml:space="preserve">: forum and content website for labanquepostale </w:t>
              </w:r>
              <w:r w:rsidR="005B4DFF">
                <w:t>(bank)</w:t>
              </w:r>
            </w:p>
            <w:p w14:paraId="03AD40E3" w14:textId="782FB94A" w:rsidR="008A15A5" w:rsidRDefault="0034453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344532">
                <w:t xml:space="preserve">sncf.fr : various websites </w:t>
              </w:r>
              <w:r>
                <w:t>around</w:t>
              </w:r>
              <w:r w:rsidRPr="00344532">
                <w:t xml:space="preserve"> fidelity programs</w:t>
              </w:r>
              <w:r>
                <w:t xml:space="preserve"> and special operations</w:t>
              </w:r>
            </w:p>
            <w:p w14:paraId="263EBD27" w14:textId="77777777" w:rsidR="00D86A07" w:rsidRPr="00344532" w:rsidRDefault="00A0108D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hyperlink r:id="rId14" w:history="1">
                <w:r w:rsidR="00D86A07" w:rsidRPr="00D86A07">
                  <w:rPr>
                    <w:rStyle w:val="Hyperlink"/>
                    <w:sz w:val="18"/>
                    <w:szCs w:val="18"/>
                  </w:rPr>
                  <w:t>coca-cola.fr </w:t>
                </w:r>
              </w:hyperlink>
              <w:r w:rsidR="00D86A07" w:rsidRPr="00344532">
                <w:t>: front page, custom CMS, games</w:t>
              </w:r>
            </w:p>
            <w:p w14:paraId="6700207F" w14:textId="1F4F0E71" w:rsidR="00344532" w:rsidRDefault="006D1E4F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visa</w:t>
              </w:r>
              <w:r w:rsidR="00D86A07">
                <w:t>.fr: client facing website around credit cards programs</w:t>
              </w:r>
            </w:p>
            <w:p w14:paraId="0D4BF2AD" w14:textId="6077E48D" w:rsidR="00D86A07" w:rsidRDefault="00D86A07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vogue.fr: CMS and games for the Condenast online publication</w:t>
              </w:r>
            </w:p>
            <w:p w14:paraId="14A4B1F6" w14:textId="77777777" w:rsidR="00D86A07" w:rsidRDefault="00D86A07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4EFAB408" w14:textId="14F82BB3" w:rsidR="00D86A07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I</w:t>
              </w:r>
              <w:r w:rsidR="00D86A07">
                <w:t>nternal projects for Fullsix:</w:t>
              </w:r>
            </w:p>
            <w:p w14:paraId="3B3EEDA5" w14:textId="0410FB86" w:rsidR="00344532" w:rsidRPr="00344532" w:rsidRDefault="00902CC4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C</w:t>
              </w:r>
              <w:r w:rsidR="00344532">
                <w:t>lickstream analysis</w:t>
              </w:r>
              <w:r>
                <w:t xml:space="preserve"> (architecture design)</w:t>
              </w:r>
            </w:p>
            <w:p w14:paraId="00A22A62" w14:textId="77777777" w:rsidR="00597968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  <w:p w14:paraId="0FB11E3D" w14:textId="670F5A90" w:rsidR="00597968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Proof</w:t>
              </w:r>
              <w:r w:rsidR="008C3335">
                <w:t>s</w:t>
              </w:r>
              <w:r>
                <w:t xml:space="preserve"> of concept:</w:t>
              </w:r>
            </w:p>
            <w:p w14:paraId="18E1C415" w14:textId="20A1B848" w:rsidR="00597968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Schemaless NoSql with MongoDB</w:t>
              </w:r>
            </w:p>
            <w:p w14:paraId="19461879" w14:textId="77777777" w:rsidR="00902CC4" w:rsidRDefault="00597968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Cloud: deploying on Windows Azure</w:t>
              </w:r>
            </w:p>
            <w:p w14:paraId="4824499E" w14:textId="538D5EFC" w:rsidR="00902CC4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Column store: </w:t>
              </w:r>
              <w:r w:rsidR="00902CC4">
                <w:t>Vertica suitability for clickstream analysis</w:t>
              </w:r>
            </w:p>
            <w:p w14:paraId="7D781E6C" w14:textId="33290A4A" w:rsidR="00200FF9" w:rsidRPr="00313172" w:rsidRDefault="00A0108D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</w:p>
          </w:sdtContent>
        </w:sdt>
        <w:sdt>
          <w:sdtPr>
            <w:rPr>
              <w:rFonts w:ascii="Candara" w:hAnsi="Candara"/>
              <w:color w:val="000000" w:themeColor="text1"/>
              <w:sz w:val="20"/>
            </w:rPr>
            <w:id w:val="724647394"/>
            <w:placeholder>
              <w:docPart w:val="4A22FB19DD79498A83DE9A3D14E4E0F3"/>
            </w:placeholder>
          </w:sdtPr>
          <w:sdtEndPr/>
          <w:sdtContent>
            <w:p w14:paraId="6FE64E18" w14:textId="77777777" w:rsidR="0032259E" w:rsidRPr="00E4456E" w:rsidRDefault="0032259E" w:rsidP="0032259E">
              <w:pPr>
                <w:pStyle w:val="NoSpacing"/>
                <w:rPr>
                  <w:u w:val="single"/>
                  <w:shd w:val="clear" w:color="auto" w:fill="FFFFFF"/>
                </w:rPr>
              </w:pPr>
              <w:r w:rsidRPr="00E4456E">
                <w:rPr>
                  <w:u w:val="single"/>
                  <w:shd w:val="clear" w:color="auto" w:fill="FFFFFF"/>
                </w:rPr>
                <w:t>Data Challenges:</w:t>
              </w:r>
            </w:p>
            <w:p w14:paraId="75980E59" w14:textId="4A67C91A" w:rsidR="0032259E" w:rsidRPr="00E6466B" w:rsidRDefault="0032259E" w:rsidP="0032259E">
              <w:pPr>
                <w:pStyle w:val="NoSpacing"/>
                <w:rPr>
                  <w:i/>
                  <w:iCs/>
                  <w:shd w:val="clear" w:color="auto" w:fill="FFFFFF"/>
                </w:rPr>
              </w:pPr>
              <w:r>
                <w:rPr>
                  <w:i/>
                  <w:iCs/>
                  <w:shd w:val="clear" w:color="auto" w:fill="FFFFFF"/>
                </w:rPr>
                <w:t>Selection of Column Store to store all FullSix campaigns stats allowing complex conversion attribution rules, storing over 1B clicks per year and dashboards.</w:t>
              </w:r>
            </w:p>
            <w:p w14:paraId="72569FBC" w14:textId="656B57C7" w:rsidR="00313172" w:rsidRDefault="00313172" w:rsidP="0075078A">
              <w:pPr>
                <w:pStyle w:val="ResumeDate"/>
                <w:ind w:left="-142"/>
                <w:rPr>
                  <w:rFonts w:ascii="Candara" w:hAnsi="Candara"/>
                  <w:sz w:val="20"/>
                </w:rPr>
              </w:pPr>
            </w:p>
            <w:p w14:paraId="42FC0475" w14:textId="77777777" w:rsidR="00DD2F6E" w:rsidRDefault="00DD2F6E" w:rsidP="0075078A">
              <w:pPr>
                <w:ind w:left="-142"/>
                <w:rPr>
                  <w:rFonts w:ascii="Candara" w:hAnsi="Candara"/>
                  <w:sz w:val="18"/>
                </w:rPr>
              </w:pPr>
              <w:r>
                <w:rPr>
                  <w:rFonts w:ascii="Candara" w:hAnsi="Candara"/>
                </w:rPr>
                <w:br w:type="page"/>
              </w:r>
            </w:p>
            <w:p w14:paraId="0866B89B" w14:textId="69B1B5A1" w:rsidR="00F438D6" w:rsidRDefault="00A0108D" w:rsidP="00420AAC">
              <w:pPr>
                <w:pStyle w:val="Date"/>
              </w:pPr>
              <w:r>
                <w:rPr>
                  <w:noProof/>
                </w:rPr>
                <w:lastRenderedPageBreak/>
                <w:pict w14:anchorId="0FAFE35A">
                  <v:shape id="Text Box 17" o:spid="_x0000_s2053" type="#_x0000_t202" style="position:absolute;margin-left:-172.65pt;margin-top:1.4pt;width:118.9pt;height:91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" filled="f" stroked="f" strokeweight=".5pt">
                    <v:textbox inset="0,0,0,0">
                      <w:txbxContent>
                        <w:p w14:paraId="6FC9F128" w14:textId="77777777" w:rsidR="0000177B" w:rsidRPr="0053310A" w:rsidRDefault="0000177B" w:rsidP="0000177B">
                          <w:pPr>
                            <w:pStyle w:val="SectionHeading"/>
                            <w:ind w:right="-33" w:hanging="426"/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53310A">
                            <w:rPr>
                              <w:rFonts w:ascii="Candara" w:hAnsi="Candara"/>
                            </w:rPr>
                            <w:t>Experience</w:t>
                          </w:r>
                        </w:p>
                        <w:p w14:paraId="0927B554" w14:textId="53640CF0" w:rsidR="00E06E71" w:rsidRDefault="00E06E71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2006</w:t>
                          </w:r>
                        </w:p>
                        <w:p w14:paraId="313582BE" w14:textId="707A6484" w:rsidR="0000177B" w:rsidRDefault="0000177B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</w:t>
                          </w:r>
                          <w:r w:rsidR="00E06E71">
                            <w:t>08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 w:rsidR="00B06668">
                <w:t>M</w:t>
              </w:r>
              <w:r w:rsidR="00200FF9">
                <w:t xml:space="preserve">ay 2006 </w:t>
              </w:r>
              <w:r w:rsidR="00B06668">
                <w:t>to</w:t>
              </w:r>
              <w:r w:rsidR="00200FF9">
                <w:t xml:space="preserve"> </w:t>
              </w:r>
              <w:r w:rsidR="00B06668">
                <w:t>October</w:t>
              </w:r>
              <w:r w:rsidR="00200FF9">
                <w:t xml:space="preserve"> 2008</w:t>
              </w:r>
              <w:r w:rsidR="007A4A0C">
                <w:t xml:space="preserve"> – Paris, France</w:t>
              </w:r>
            </w:p>
            <w:p w14:paraId="500CD6A0" w14:textId="267EE1BB" w:rsidR="00F438D6" w:rsidRDefault="00200FF9" w:rsidP="00F438D6">
              <w:pPr>
                <w:pStyle w:val="Position"/>
              </w:pPr>
              <w:r>
                <w:t>Consultant at Blue Consulting</w:t>
              </w:r>
            </w:p>
            <w:p w14:paraId="69C4B1C8" w14:textId="6537AD05" w:rsidR="00F438D6" w:rsidRPr="00F438D6" w:rsidRDefault="00F438D6" w:rsidP="00F438D6">
              <w:pPr>
                <w:pStyle w:val="Position"/>
                <w:rPr>
                  <w:rFonts w:asciiTheme="minorHAnsi" w:hAnsiTheme="minorHAnsi"/>
                </w:rPr>
              </w:pPr>
            </w:p>
            <w:p w14:paraId="0D7D859D" w14:textId="7DFFD525" w:rsidR="00185A7C" w:rsidRDefault="00185A7C" w:rsidP="00185A7C">
              <w:pPr>
                <w:pStyle w:val="Date"/>
              </w:pPr>
              <w:r>
                <w:t>September 2008 to October 2009– Paris, France</w:t>
              </w:r>
            </w:p>
            <w:p w14:paraId="761C90FA" w14:textId="39B9354A" w:rsidR="00200FF9" w:rsidRDefault="00200FF9" w:rsidP="00F438D6">
              <w:pPr>
                <w:pStyle w:val="Position"/>
              </w:pPr>
              <w:r>
                <w:t>Software Consultant for AXA Investment Managers</w:t>
              </w:r>
            </w:p>
            <w:p w14:paraId="4975860C" w14:textId="669E5F5A" w:rsidR="00DE62C4" w:rsidRDefault="00DE62C4" w:rsidP="00DE62C4">
              <w:pPr>
                <w:pStyle w:val="NoSpacing"/>
              </w:pPr>
              <w:r>
                <w:t xml:space="preserve">With over 600 </w:t>
              </w:r>
              <w:r w:rsidR="00060B84">
                <w:t>billion</w:t>
              </w:r>
              <w:r>
                <w:t xml:space="preserve"> EUR of portfolio valuation, AXA-IM is one of the world’s biggest asset management</w:t>
              </w:r>
              <w:r w:rsidR="00060B84">
                <w:t xml:space="preserve"> </w:t>
              </w:r>
              <w:r w:rsidR="00372008">
                <w:t>companies</w:t>
              </w:r>
              <w:r>
                <w:t>.</w:t>
              </w:r>
            </w:p>
            <w:p w14:paraId="5C8FC081" w14:textId="77777777" w:rsidR="00DE62C4" w:rsidRDefault="00DE62C4" w:rsidP="00DE62C4">
              <w:pPr>
                <w:pStyle w:val="NoSpacing"/>
              </w:pPr>
            </w:p>
            <w:p w14:paraId="1B1A3370" w14:textId="2F79F3D8" w:rsidR="00CD4B0B" w:rsidRDefault="00CD4B0B" w:rsidP="006B03CA">
              <w:pPr>
                <w:pStyle w:val="ListBullet"/>
              </w:pPr>
              <w:r w:rsidRPr="006B03CA">
                <w:t>C#, Asp.net, Winforms, nHibernate, Sybase</w:t>
              </w:r>
            </w:p>
            <w:p w14:paraId="11D9099B" w14:textId="0299ACCB" w:rsidR="00DE62C4" w:rsidRDefault="00DE62C4" w:rsidP="00DE62C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Design around a grid platform for risk management, various PoC for various grids whose selection took forever.</w:t>
              </w:r>
            </w:p>
            <w:p w14:paraId="00EA6635" w14:textId="5B20B8E2" w:rsidR="00DE62C4" w:rsidRDefault="00DE62C4" w:rsidP="00DE62C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Expert role, assured support on C# and .net for several teams.</w:t>
              </w:r>
            </w:p>
            <w:p w14:paraId="27568AB1" w14:textId="3003DB2A" w:rsidR="00DE62C4" w:rsidRDefault="00DE62C4" w:rsidP="00DE62C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Evolution and maintenance of various software.</w:t>
              </w:r>
            </w:p>
            <w:p w14:paraId="14FFEB1F" w14:textId="1324FDFC" w:rsidR="00060B84" w:rsidRPr="006B03CA" w:rsidRDefault="00060B84" w:rsidP="00DE62C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060B84">
                <w:t>Showcased nHibernate on the fees management software I developed.</w:t>
              </w:r>
            </w:p>
            <w:p w14:paraId="77C4C220" w14:textId="62FEB55E" w:rsidR="00185A7C" w:rsidRDefault="005B4DFF" w:rsidP="00185A7C">
              <w:pPr>
                <w:pStyle w:val="Date"/>
              </w:pPr>
              <w:r>
                <w:t>February 2007 to</w:t>
              </w:r>
              <w:r w:rsidR="00185A7C">
                <w:t xml:space="preserve"> September 2008 – Paris, France</w:t>
              </w:r>
            </w:p>
            <w:p w14:paraId="40F2BD82" w14:textId="77777777" w:rsidR="00200FF9" w:rsidRDefault="00200FF9" w:rsidP="00F438D6">
              <w:pPr>
                <w:pStyle w:val="Position"/>
              </w:pPr>
              <w:r>
                <w:t>Project Manager for fnac.com</w:t>
              </w:r>
            </w:p>
            <w:p w14:paraId="443CD9B4" w14:textId="644BE192" w:rsidR="006B03CA" w:rsidRDefault="006B03CA" w:rsidP="006B03CA">
              <w:pPr>
                <w:pStyle w:val="NoSpacing"/>
              </w:pPr>
              <w:r>
                <w:t>Leading French e-tailer, fnac was redeveloping its product database.</w:t>
              </w:r>
            </w:p>
            <w:p w14:paraId="1A8E6881" w14:textId="77777777" w:rsidR="006B03CA" w:rsidRDefault="006B03CA" w:rsidP="006B03CA">
              <w:pPr>
                <w:pStyle w:val="NoSpacing"/>
              </w:pPr>
            </w:p>
            <w:p w14:paraId="3C523560" w14:textId="2D4F6D93" w:rsidR="00CD4B0B" w:rsidRPr="00A20B3A" w:rsidRDefault="00CD4B0B" w:rsidP="006B03CA">
              <w:pPr>
                <w:pStyle w:val="ListBullet"/>
              </w:pPr>
              <w:r w:rsidRPr="00A20B3A">
                <w:t>C#, Winforms,</w:t>
              </w:r>
              <w:r w:rsidR="00185A7C">
                <w:t>WCF,</w:t>
              </w:r>
              <w:r w:rsidRPr="00A20B3A">
                <w:t xml:space="preserve"> Sql Server</w:t>
              </w:r>
              <w:r w:rsidR="00185A7C">
                <w:t>, Infragistics and DevExpress components</w:t>
              </w:r>
              <w:r w:rsidRPr="00A20B3A">
                <w:t xml:space="preserve"> </w:t>
              </w:r>
            </w:p>
            <w:p w14:paraId="503930ED" w14:textId="3F256995" w:rsidR="00CD4B0B" w:rsidRDefault="00CD4B0B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A20B3A">
                <w:t>4 people, 2 man</w:t>
              </w:r>
              <w:r w:rsidR="00372008">
                <w:t>-</w:t>
              </w:r>
              <w:r w:rsidRPr="00A20B3A">
                <w:t>years project</w:t>
              </w:r>
            </w:p>
            <w:p w14:paraId="1D366D02" w14:textId="3997CF04" w:rsidR="006B03CA" w:rsidRPr="00060B84" w:rsidRDefault="00DE62C4" w:rsidP="00060B8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060B84">
                <w:t>I was responsible for the design and delivery of the product categorization feature as it appears on the website.</w:t>
              </w:r>
            </w:p>
            <w:p w14:paraId="00A9B894" w14:textId="0A1ABC9E" w:rsidR="00DE62C4" w:rsidRPr="00060B84" w:rsidRDefault="00DE62C4" w:rsidP="00060B8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060B84">
                <w:t>Automated product allocation engine with visual rules builder.</w:t>
              </w:r>
            </w:p>
            <w:p w14:paraId="47132C76" w14:textId="468B0F21" w:rsidR="00185A7C" w:rsidRDefault="005B4DFF" w:rsidP="00185A7C">
              <w:pPr>
                <w:pStyle w:val="Date"/>
              </w:pPr>
              <w:r>
                <w:t>May 2006 to</w:t>
              </w:r>
              <w:r w:rsidR="00185A7C">
                <w:t xml:space="preserve"> February 2007 – Paris, France</w:t>
              </w:r>
            </w:p>
            <w:p w14:paraId="20D1E453" w14:textId="6A229473" w:rsidR="00CD4B0B" w:rsidRDefault="00200FF9" w:rsidP="00F438D6">
              <w:pPr>
                <w:pStyle w:val="Position"/>
              </w:pPr>
              <w:r>
                <w:t>Software Engineer for fnac.com</w:t>
              </w:r>
            </w:p>
            <w:p w14:paraId="45577F09" w14:textId="3327E985" w:rsidR="006B03CA" w:rsidRDefault="006B03CA" w:rsidP="006B03CA">
              <w:pPr>
                <w:pStyle w:val="NoSpacing"/>
              </w:pPr>
              <w:r>
                <w:t>Leading French e-tailer, fnac was rewriting its font-end with the goal of minimizing server needs and adding new features.</w:t>
              </w:r>
            </w:p>
            <w:p w14:paraId="13484AF0" w14:textId="77777777" w:rsidR="006B03CA" w:rsidRDefault="006B03CA" w:rsidP="006B03CA">
              <w:pPr>
                <w:pStyle w:val="NoSpacing"/>
              </w:pPr>
            </w:p>
            <w:p w14:paraId="5A06430E" w14:textId="77777777" w:rsidR="00CD4B0B" w:rsidRPr="006B03CA" w:rsidRDefault="00CD4B0B" w:rsidP="006B03CA">
              <w:pPr>
                <w:pStyle w:val="ListBullet"/>
              </w:pPr>
              <w:r w:rsidRPr="006B03CA">
                <w:t xml:space="preserve">C#, Asp.net, Sql Server </w:t>
              </w:r>
            </w:p>
            <w:p w14:paraId="6C26B66E" w14:textId="77777777" w:rsidR="006B03CA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Framework development.</w:t>
              </w:r>
            </w:p>
            <w:p w14:paraId="25D313B1" w14:textId="2D3C3411" w:rsidR="006B03CA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Reactive distributed cache development.</w:t>
              </w:r>
            </w:p>
            <w:p w14:paraId="0B078DD1" w14:textId="2DA73143" w:rsidR="00E06E71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Asp.Net Donut caching development.</w:t>
              </w:r>
            </w:p>
            <w:p w14:paraId="6FED7D76" w14:textId="77777777" w:rsidR="00E06E71" w:rsidRPr="00A20B3A" w:rsidRDefault="00E06E71" w:rsidP="00E06E71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Custom micro-ORM development.</w:t>
              </w:r>
            </w:p>
            <w:p w14:paraId="7A8F4E57" w14:textId="40CFC3B7" w:rsidR="006B03CA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Use of Reflection.Emit for various optimization.</w:t>
              </w:r>
            </w:p>
            <w:p w14:paraId="3B5CF347" w14:textId="79A64418" w:rsidR="00200FF9" w:rsidRPr="00A20B3A" w:rsidRDefault="006B03C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Performance tuning.</w:t>
              </w:r>
            </w:p>
          </w:sdtContent>
        </w:sdt>
        <w:sdt>
          <w:sdtPr>
            <w:rPr>
              <w:rFonts w:ascii="Candara" w:hAnsi="Candara"/>
              <w:sz w:val="20"/>
            </w:rPr>
            <w:id w:val="-1946141940"/>
            <w:placeholder>
              <w:docPart w:val="818AB945E3FC4D5882770D25AF947E9B"/>
            </w:placeholder>
          </w:sdtPr>
          <w:sdtEndPr/>
          <w:sdtContent>
            <w:p w14:paraId="796A9C5E" w14:textId="77777777" w:rsidR="00DD2F6E" w:rsidRDefault="00DD2F6E" w:rsidP="0075078A">
              <w:pPr>
                <w:pStyle w:val="ResumeDate"/>
                <w:ind w:left="-142"/>
                <w:rPr>
                  <w:rFonts w:ascii="Candara" w:hAnsi="Candara"/>
                  <w:sz w:val="20"/>
                </w:rPr>
              </w:pPr>
            </w:p>
            <w:p w14:paraId="77EDB678" w14:textId="704BB862" w:rsidR="00200FF9" w:rsidRPr="00DC614F" w:rsidRDefault="00DD2F6E" w:rsidP="00CF137A">
              <w:pPr>
                <w:ind w:left="-142"/>
              </w:pPr>
              <w:r>
                <w:rPr>
                  <w:rFonts w:ascii="Candara" w:hAnsi="Candara"/>
                </w:rPr>
                <w:br w:type="page"/>
              </w:r>
              <w:r w:rsidR="00A0108D">
                <w:rPr>
                  <w:noProof/>
                </w:rPr>
                <w:lastRenderedPageBreak/>
                <w:pict w14:anchorId="2F99D5ED">
                  <v:shape id="Text Box 18" o:spid="_x0000_s2052" type="#_x0000_t202" style="position:absolute;left:0;text-align:left;margin-left:-159.75pt;margin-top:1.05pt;width:118.9pt;height:91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" filled="f" stroked="f" strokeweight=".5pt">
                    <v:textbox inset="0,0,0,0">
                      <w:txbxContent>
                        <w:p w14:paraId="35B122D9" w14:textId="77777777" w:rsidR="0000177B" w:rsidRPr="0053310A" w:rsidRDefault="0000177B" w:rsidP="0000177B">
                          <w:pPr>
                            <w:pStyle w:val="SectionHeading"/>
                            <w:ind w:right="-33" w:hanging="426"/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53310A">
                            <w:rPr>
                              <w:rFonts w:ascii="Candara" w:hAnsi="Candara"/>
                            </w:rPr>
                            <w:t>Experience</w:t>
                          </w:r>
                        </w:p>
                        <w:p w14:paraId="04F307AA" w14:textId="2AA926F4" w:rsidR="00E06E71" w:rsidRDefault="00E06E71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2001</w:t>
                          </w:r>
                        </w:p>
                        <w:p w14:paraId="6792B094" w14:textId="73E0A6C2" w:rsidR="0000177B" w:rsidRDefault="0000177B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</w:t>
                          </w:r>
                          <w:r w:rsidR="00E06E71">
                            <w:t>06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 w:rsidR="00B06668" w:rsidRPr="00DC614F">
                <w:t>December</w:t>
              </w:r>
              <w:r w:rsidR="00200FF9" w:rsidRPr="00DC614F">
                <w:t xml:space="preserve"> 200</w:t>
              </w:r>
              <w:r w:rsidR="00CD4B0B" w:rsidRPr="00DC614F">
                <w:t>4</w:t>
              </w:r>
              <w:r w:rsidR="00200FF9" w:rsidRPr="00DC614F">
                <w:t xml:space="preserve"> </w:t>
              </w:r>
              <w:r w:rsidR="00B06668">
                <w:t>to</w:t>
              </w:r>
              <w:r w:rsidR="00200FF9" w:rsidRPr="00DC614F">
                <w:t xml:space="preserve"> </w:t>
              </w:r>
              <w:r w:rsidR="00B06668" w:rsidRPr="00DC614F">
                <w:t>March</w:t>
              </w:r>
              <w:r w:rsidR="00200FF9" w:rsidRPr="00DC614F">
                <w:t xml:space="preserve"> 200</w:t>
              </w:r>
              <w:r w:rsidR="00CD4B0B" w:rsidRPr="00DC614F">
                <w:t>6</w:t>
              </w:r>
              <w:r w:rsidR="007A4A0C" w:rsidRPr="00DC614F">
                <w:t xml:space="preserve"> – Aix-en-Provence, France</w:t>
              </w:r>
            </w:p>
            <w:p w14:paraId="757E04F7" w14:textId="746E6D58" w:rsidR="00200FF9" w:rsidRPr="00BC33B4" w:rsidRDefault="00200FF9" w:rsidP="00BC33B4">
              <w:pPr>
                <w:pStyle w:val="Position"/>
              </w:pPr>
              <w:r w:rsidRPr="00BC33B4">
                <w:t>Software Architect at GFI Informatique</w:t>
              </w:r>
            </w:p>
            <w:p w14:paraId="7E915CCE" w14:textId="54F8D1AC" w:rsidR="00200FF9" w:rsidRDefault="00BC33B4" w:rsidP="00BC33B4">
              <w:pPr>
                <w:pStyle w:val="Position"/>
              </w:pPr>
              <w:r>
                <w:t>Consultant</w:t>
              </w:r>
              <w:r w:rsidR="00200FF9">
                <w:t xml:space="preserve"> for MGP Instruments</w:t>
              </w:r>
              <w:r w:rsidR="00DC614F">
                <w:t xml:space="preserve"> (contractor)</w:t>
              </w:r>
            </w:p>
            <w:p w14:paraId="6019B31A" w14:textId="0AB36310" w:rsidR="00DC614F" w:rsidRDefault="00DC614F" w:rsidP="00DC614F">
              <w:pPr>
                <w:pStyle w:val="NoSpacing"/>
              </w:pPr>
              <w:r>
                <w:t>MGP In</w:t>
              </w:r>
              <w:r w:rsidR="00AB5FBC">
                <w:t>s</w:t>
              </w:r>
              <w:r>
                <w:t>trument</w:t>
              </w:r>
              <w:r w:rsidR="00AB5FBC">
                <w:t>s</w:t>
              </w:r>
              <w:r>
                <w:t xml:space="preserve"> is the world leader in dosimetry solution. Deployed </w:t>
              </w:r>
              <w:r w:rsidR="00AB5FBC">
                <w:t xml:space="preserve">worldwide </w:t>
              </w:r>
              <w:r>
                <w:t xml:space="preserve">in over 50% of nuclear plants, hospital, labs and </w:t>
              </w:r>
              <w:r w:rsidR="00372008">
                <w:t>nuclear-powered</w:t>
              </w:r>
              <w:r>
                <w:t xml:space="preserve"> ships.</w:t>
              </w:r>
            </w:p>
            <w:p w14:paraId="30F3415E" w14:textId="77777777" w:rsidR="00DC614F" w:rsidRDefault="00DC614F" w:rsidP="00DC614F">
              <w:pPr>
                <w:pStyle w:val="NoSpacing"/>
              </w:pPr>
            </w:p>
            <w:p w14:paraId="12B00F82" w14:textId="58090422" w:rsidR="00CD4B0B" w:rsidRPr="00DC614F" w:rsidRDefault="00CD4B0B" w:rsidP="00DC614F">
              <w:pPr>
                <w:pStyle w:val="ListBullet"/>
              </w:pPr>
              <w:r w:rsidRPr="00DC614F">
                <w:t xml:space="preserve">C#, C++, COM, Oracle, </w:t>
              </w:r>
              <w:r w:rsidR="00DC614F">
                <w:t xml:space="preserve">Sybase, MS Sql, </w:t>
              </w:r>
              <w:r w:rsidRPr="00DC614F">
                <w:t>nHibernate, remoting</w:t>
              </w:r>
            </w:p>
            <w:p w14:paraId="284041A8" w14:textId="5B0BD772" w:rsidR="00160CB2" w:rsidRDefault="00CD4B0B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CD4B0B">
                <w:t>Architect and developer on a 7 man</w:t>
              </w:r>
              <w:r w:rsidR="00372008">
                <w:t>-</w:t>
              </w:r>
              <w:r w:rsidRPr="00CD4B0B">
                <w:t>years project, nuclear industry</w:t>
              </w:r>
              <w:r w:rsidR="00160CB2">
                <w:t>.</w:t>
              </w:r>
            </w:p>
            <w:p w14:paraId="47247857" w14:textId="123F2589" w:rsidR="00DC614F" w:rsidRDefault="00DC614F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Operational dosimetry solution customizable for any </w:t>
              </w:r>
              <w:r w:rsidR="00E06E71">
                <w:t>customer or national regulation.</w:t>
              </w:r>
            </w:p>
            <w:p w14:paraId="7F1F8E68" w14:textId="77777777" w:rsidR="00DC614F" w:rsidRDefault="00160CB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High performance requirements.</w:t>
              </w:r>
            </w:p>
            <w:p w14:paraId="29A24C63" w14:textId="41ADE484" w:rsidR="00200FF9" w:rsidRPr="000533AE" w:rsidRDefault="00DC614F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Mentoring programmers with no previous experience in object or .net.</w:t>
              </w:r>
            </w:p>
          </w:sdtContent>
        </w:sdt>
        <w:sdt>
          <w:sdtPr>
            <w:rPr>
              <w:rFonts w:ascii="Candara" w:hAnsi="Candara"/>
              <w:color w:val="000000" w:themeColor="text1"/>
              <w:kern w:val="0"/>
            </w:rPr>
            <w:id w:val="727497251"/>
            <w:placeholder>
              <w:docPart w:val="0B39A579E23B45A98FB7DD163CADDE28"/>
            </w:placeholder>
          </w:sdtPr>
          <w:sdtEndPr/>
          <w:sdtContent>
            <w:p w14:paraId="52594E0D" w14:textId="0FE38322" w:rsidR="00200FF9" w:rsidRPr="0053310A" w:rsidRDefault="00B06668" w:rsidP="00BC33B4">
              <w:pPr>
                <w:pStyle w:val="Date"/>
              </w:pPr>
              <w:r>
                <w:t>September</w:t>
              </w:r>
              <w:r w:rsidR="00200FF9">
                <w:t xml:space="preserve"> 200</w:t>
              </w:r>
              <w:r w:rsidR="00CE126E">
                <w:t>3</w:t>
              </w:r>
              <w:r w:rsidR="00200FF9">
                <w:t xml:space="preserve"> </w:t>
              </w:r>
              <w:r>
                <w:t>to</w:t>
              </w:r>
              <w:r w:rsidR="00200FF9">
                <w:t xml:space="preserve"> </w:t>
              </w:r>
              <w:r>
                <w:t>November</w:t>
              </w:r>
              <w:r w:rsidR="00200FF9">
                <w:t xml:space="preserve"> 200</w:t>
              </w:r>
              <w:r w:rsidR="00CE126E">
                <w:t>4</w:t>
              </w:r>
              <w:r w:rsidR="007A4A0C">
                <w:t xml:space="preserve"> – Cape Town, South Africa</w:t>
              </w:r>
            </w:p>
            <w:p w14:paraId="47142BA1" w14:textId="77777777" w:rsidR="00200FF9" w:rsidRDefault="00200FF9" w:rsidP="00BC33B4">
              <w:pPr>
                <w:pStyle w:val="Position"/>
              </w:pPr>
              <w:r w:rsidRPr="00BC33B4">
                <w:t>Software Engineer</w:t>
              </w:r>
              <w:r w:rsidR="007A4A0C" w:rsidRPr="00BC33B4">
                <w:t xml:space="preserve"> &amp; Architect</w:t>
              </w:r>
              <w:r w:rsidRPr="00BC33B4">
                <w:t xml:space="preserve"> at </w:t>
              </w:r>
              <w:r w:rsidR="007A4A0C" w:rsidRPr="00BC33B4">
                <w:t>Thales Telematics</w:t>
              </w:r>
            </w:p>
            <w:p w14:paraId="181AAD3A" w14:textId="040E7DDF" w:rsidR="00E06E71" w:rsidRDefault="00E06E71" w:rsidP="00E06E71">
              <w:pPr>
                <w:pStyle w:val="NoSpacing"/>
              </w:pPr>
              <w:r>
                <w:t>Customizable fleet management software with embedded hardware around GPS and GSM.</w:t>
              </w:r>
            </w:p>
            <w:p w14:paraId="46F29B6F" w14:textId="77777777" w:rsidR="006B03CA" w:rsidRPr="00BC33B4" w:rsidRDefault="006B03CA" w:rsidP="00E06E71">
              <w:pPr>
                <w:pStyle w:val="NoSpacing"/>
              </w:pPr>
            </w:p>
            <w:p w14:paraId="6BDA9055" w14:textId="5E7AE92F" w:rsidR="00200FF9" w:rsidRDefault="00CD4B0B" w:rsidP="00185A7C">
              <w:pPr>
                <w:pStyle w:val="ListBullet"/>
              </w:pPr>
              <w:r>
                <w:t>C++, .net, distributed applications</w:t>
              </w:r>
              <w:r w:rsidR="00160CB2">
                <w:t>, remoting.</w:t>
              </w:r>
            </w:p>
            <w:p w14:paraId="239FA24A" w14:textId="0B668E8F" w:rsidR="00CD4B0B" w:rsidRPr="00CD4B0B" w:rsidRDefault="00CD4B0B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CD4B0B">
                <w:t>Embedded devices, servers and desktop applications</w:t>
              </w:r>
            </w:p>
            <w:p w14:paraId="7F0B944C" w14:textId="27201B9A" w:rsidR="00CD4B0B" w:rsidRPr="00CD4B0B" w:rsidRDefault="00CD4B0B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CD4B0B">
                <w:t>High performance requirements</w:t>
              </w:r>
            </w:p>
            <w:p w14:paraId="7E57A4B4" w14:textId="77777777" w:rsidR="00DC614F" w:rsidRDefault="00CD4B0B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CD4B0B">
                <w:t>Architecture of .net solutions</w:t>
              </w:r>
            </w:p>
            <w:p w14:paraId="3AE00CB5" w14:textId="4BFC08E0" w:rsidR="00200FF9" w:rsidRPr="00CD4B0B" w:rsidRDefault="00DC614F" w:rsidP="006B03CA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Initiated </w:t>
              </w:r>
              <w:r w:rsidRPr="006B03CA">
                <w:rPr>
                  <w:b/>
                </w:rPr>
                <w:t>TDD</w:t>
              </w:r>
              <w:r>
                <w:t xml:space="preserve"> </w:t>
              </w:r>
              <w:r w:rsidR="006B03CA">
                <w:t xml:space="preserve">and Agile methodologies </w:t>
              </w:r>
              <w:r>
                <w:t>within Thales Telematics</w:t>
              </w:r>
            </w:p>
          </w:sdtContent>
        </w:sdt>
        <w:sdt>
          <w:sdtPr>
            <w:rPr>
              <w:rFonts w:ascii="Candara" w:hAnsi="Candara"/>
              <w:color w:val="000000" w:themeColor="text1"/>
              <w:kern w:val="0"/>
            </w:rPr>
            <w:id w:val="-83916570"/>
            <w:placeholder>
              <w:docPart w:val="47E2DDF130994CE3A69B85DC67DF6061"/>
            </w:placeholder>
          </w:sdtPr>
          <w:sdtEndPr/>
          <w:sdtContent>
            <w:p w14:paraId="40545119" w14:textId="44F477F2" w:rsidR="007A4A0C" w:rsidRPr="0053310A" w:rsidRDefault="00B06668" w:rsidP="00DC614F">
              <w:pPr>
                <w:pStyle w:val="Date"/>
              </w:pPr>
              <w:r>
                <w:t>April</w:t>
              </w:r>
              <w:r w:rsidR="007A4A0C">
                <w:t xml:space="preserve"> 200</w:t>
              </w:r>
              <w:r w:rsidR="00CE126E">
                <w:t>1</w:t>
              </w:r>
              <w:r w:rsidR="007A4A0C">
                <w:t xml:space="preserve"> </w:t>
              </w:r>
              <w:r>
                <w:t>to</w:t>
              </w:r>
              <w:r w:rsidR="007A4A0C">
                <w:t xml:space="preserve"> </w:t>
              </w:r>
              <w:r>
                <w:t>S</w:t>
              </w:r>
              <w:r w:rsidR="00CE126E">
                <w:t>eptember</w:t>
              </w:r>
              <w:r w:rsidR="007A4A0C">
                <w:t xml:space="preserve"> 200</w:t>
              </w:r>
              <w:r w:rsidR="00CE126E">
                <w:t>3</w:t>
              </w:r>
              <w:r w:rsidR="007A4A0C">
                <w:t xml:space="preserve"> - Paris area, France</w:t>
              </w:r>
            </w:p>
            <w:p w14:paraId="7DB801A6" w14:textId="77777777" w:rsidR="007A4A0C" w:rsidRPr="00DC614F" w:rsidRDefault="007A4A0C" w:rsidP="00DC614F">
              <w:pPr>
                <w:pStyle w:val="Position"/>
              </w:pPr>
              <w:r w:rsidRPr="00DC614F">
                <w:t>R&amp;D Developer at Netquartz</w:t>
              </w:r>
            </w:p>
            <w:p w14:paraId="141F67C7" w14:textId="701F51D2" w:rsidR="00160CB2" w:rsidRDefault="00160CB2" w:rsidP="00DC614F">
              <w:pPr>
                <w:pStyle w:val="NoSpacing"/>
              </w:pPr>
              <w:r>
                <w:t>Netquartz proposed an innovative Digital Rights Management for software.</w:t>
              </w:r>
            </w:p>
            <w:p w14:paraId="5A45A51D" w14:textId="33B73FE3" w:rsidR="00E06E71" w:rsidRDefault="00E06E71" w:rsidP="00DC614F">
              <w:pPr>
                <w:pStyle w:val="NoSpacing"/>
              </w:pPr>
              <w:r>
                <w:t>Principle involved extracting a piece of binary code and allowing its remote execution in a controlled environment.</w:t>
              </w:r>
            </w:p>
            <w:p w14:paraId="1C89EF3B" w14:textId="77777777" w:rsidR="00E06E71" w:rsidRPr="0053310A" w:rsidRDefault="00E06E71" w:rsidP="00DC614F">
              <w:pPr>
                <w:pStyle w:val="NoSpacing"/>
              </w:pPr>
            </w:p>
            <w:p w14:paraId="172427C8" w14:textId="0581004C" w:rsidR="007A4A0C" w:rsidRDefault="0058179A" w:rsidP="00185A7C">
              <w:pPr>
                <w:pStyle w:val="ListBullet"/>
              </w:pPr>
              <w:r>
                <w:t>C++, Qt, bo</w:t>
              </w:r>
              <w:r w:rsidR="00CE126E">
                <w:t>o</w:t>
              </w:r>
              <w:r>
                <w:t xml:space="preserve">st, python, TCP/IP, </w:t>
              </w:r>
              <w:r w:rsidR="00CE126E">
                <w:t>SOAP</w:t>
              </w:r>
            </w:p>
            <w:p w14:paraId="2D7D950B" w14:textId="1C44BD50" w:rsidR="0058179A" w:rsidRPr="0058179A" w:rsidRDefault="0058179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58179A">
                <w:t>Development targeting multiple environments</w:t>
              </w:r>
              <w:r w:rsidR="00160CB2">
                <w:t>: Windows, Mac and Linux</w:t>
              </w:r>
              <w:r w:rsidRPr="0058179A">
                <w:t>.</w:t>
              </w:r>
            </w:p>
            <w:p w14:paraId="716FF27D" w14:textId="77777777" w:rsidR="0058179A" w:rsidRPr="0058179A" w:rsidRDefault="0058179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58179A">
                <w:t>Design and implementation and documentation of software solutions.</w:t>
              </w:r>
            </w:p>
            <w:p w14:paraId="2D615293" w14:textId="01E2F803" w:rsidR="00CE126E" w:rsidRDefault="0058179A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58179A">
                <w:t>Research of processes and methodologies regardin</w:t>
              </w:r>
              <w:r w:rsidR="00DC614F">
                <w:t>g the product (patent proposal): Virtualization of the Virtual Processor for injection selection based on complexity algorithms applied to machine code, and out of order execution for maximum performance.</w:t>
              </w:r>
            </w:p>
            <w:p w14:paraId="71BE6403" w14:textId="79431B2C" w:rsidR="00160CB2" w:rsidRDefault="00160CB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Design and development of a message based, distributed and portable component framework including thread management and network (TCP/IP, or bidirectional HTTP).</w:t>
              </w:r>
            </w:p>
            <w:p w14:paraId="629E4A10" w14:textId="78D76B07" w:rsidR="00160CB2" w:rsidRDefault="00160CB2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Embedding of Python as a scriptin</w:t>
              </w:r>
              <w:r w:rsidR="006B03CA">
                <w:t xml:space="preserve">g language, and </w:t>
              </w:r>
              <w:r>
                <w:t>XML defined user interface.</w:t>
              </w:r>
            </w:p>
            <w:p w14:paraId="7C92C678" w14:textId="77777777" w:rsidR="00160CB2" w:rsidRDefault="00CE126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Managing projects of 3 people, one man/year.</w:t>
              </w:r>
            </w:p>
            <w:p w14:paraId="6116DB7A" w14:textId="4B677022" w:rsidR="007A4A0C" w:rsidRPr="0058179A" w:rsidRDefault="00E06E7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lastRenderedPageBreak/>
                <w:t>Study of .net platform to evaluate suitability of DRM methods.</w:t>
              </w:r>
            </w:p>
          </w:sdtContent>
        </w:sdt>
        <w:sdt>
          <w:sdtPr>
            <w:rPr>
              <w:rFonts w:ascii="Candara" w:hAnsi="Candara"/>
              <w:sz w:val="20"/>
            </w:rPr>
            <w:id w:val="-2117203248"/>
            <w:placeholder>
              <w:docPart w:val="472CB7E8ED7E4785B9D1C594C006AAA4"/>
            </w:placeholder>
          </w:sdtPr>
          <w:sdtEndPr/>
          <w:sdtContent>
            <w:p w14:paraId="3881B207" w14:textId="3BD3B7BE" w:rsidR="00DD2F6E" w:rsidRDefault="00DD2F6E" w:rsidP="006B03CA">
              <w:pPr>
                <w:pStyle w:val="ResumeDate"/>
                <w:ind w:left="-142"/>
                <w:rPr>
                  <w:rFonts w:ascii="Candara" w:hAnsi="Candara"/>
                </w:rPr>
              </w:pPr>
            </w:p>
            <w:p w14:paraId="44EEBD86" w14:textId="294A82A5" w:rsidR="007A4A0C" w:rsidRPr="00420AAC" w:rsidRDefault="00A0108D" w:rsidP="00420AAC">
              <w:pPr>
                <w:pStyle w:val="Date"/>
              </w:pPr>
              <w:r>
                <w:rPr>
                  <w:noProof/>
                </w:rPr>
                <w:pict w14:anchorId="5A156F01">
                  <v:shape id="Text Box 19" o:spid="_x0000_s2051" type="#_x0000_t202" style="position:absolute;margin-left:-162.45pt;margin-top:.3pt;width:118.9pt;height:91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" filled="f" stroked="f" strokeweight=".5pt">
                    <v:textbox style="mso-next-textbox:#Text Box 19" inset="0,0,0,0">
                      <w:txbxContent>
                        <w:p w14:paraId="274C3E88" w14:textId="77777777" w:rsidR="0000177B" w:rsidRPr="0053310A" w:rsidRDefault="0000177B" w:rsidP="0000177B">
                          <w:pPr>
                            <w:pStyle w:val="SectionHeading"/>
                            <w:ind w:right="-33" w:hanging="426"/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53310A">
                            <w:rPr>
                              <w:rFonts w:ascii="Candara" w:hAnsi="Candara"/>
                            </w:rPr>
                            <w:t>Experience</w:t>
                          </w:r>
                        </w:p>
                        <w:p w14:paraId="53652445" w14:textId="6A2D4DD2" w:rsidR="008C3335" w:rsidRDefault="008C3335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1997</w:t>
                          </w:r>
                        </w:p>
                        <w:p w14:paraId="3307AEAA" w14:textId="7E49B0FD" w:rsidR="0000177B" w:rsidRDefault="0000177B" w:rsidP="0000177B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ind w:right="-33" w:hanging="426"/>
                            <w:jc w:val="center"/>
                          </w:pPr>
                          <w:r>
                            <w:t>20</w:t>
                          </w:r>
                          <w:r w:rsidR="00420AAC">
                            <w:t>01</w:t>
                          </w:r>
                        </w:p>
                      </w:txbxContent>
                    </v:textbox>
                    <w10:wrap type="square"/>
                  </v:shape>
                </w:pict>
              </w:r>
              <w:r w:rsidR="00B06668" w:rsidRPr="00420AAC">
                <w:t>September</w:t>
              </w:r>
              <w:r w:rsidR="007A4A0C" w:rsidRPr="00420AAC">
                <w:t xml:space="preserve"> </w:t>
              </w:r>
              <w:r w:rsidR="0058179A" w:rsidRPr="00420AAC">
                <w:t>1998</w:t>
              </w:r>
              <w:r w:rsidR="005B4DFF">
                <w:t xml:space="preserve"> to</w:t>
              </w:r>
              <w:r w:rsidR="007A4A0C" w:rsidRPr="00420AAC">
                <w:t xml:space="preserve"> </w:t>
              </w:r>
              <w:r w:rsidR="00B06668" w:rsidRPr="00420AAC">
                <w:t>December</w:t>
              </w:r>
              <w:r w:rsidR="007A4A0C" w:rsidRPr="00420AAC">
                <w:t xml:space="preserve"> 200</w:t>
              </w:r>
              <w:r w:rsidR="00CE126E" w:rsidRPr="00420AAC">
                <w:t>0</w:t>
              </w:r>
              <w:r w:rsidR="007A4A0C" w:rsidRPr="00420AAC">
                <w:t xml:space="preserve"> - Annecy, France </w:t>
              </w:r>
              <w:r w:rsidR="0058179A" w:rsidRPr="00420AAC">
                <w:t>&amp;</w:t>
              </w:r>
              <w:r w:rsidR="007A4A0C" w:rsidRPr="00420AAC">
                <w:t xml:space="preserve"> Treviso, Italy</w:t>
              </w:r>
            </w:p>
            <w:p w14:paraId="15E98E3B" w14:textId="77777777" w:rsidR="007A4A0C" w:rsidRDefault="007A4A0C" w:rsidP="00420AAC">
              <w:pPr>
                <w:pStyle w:val="Position"/>
              </w:pPr>
              <w:r w:rsidRPr="00420AAC">
                <w:t>Developer at Salomon</w:t>
              </w:r>
            </w:p>
            <w:p w14:paraId="29E7226D" w14:textId="0E2349E9" w:rsidR="00420AAC" w:rsidRDefault="00420AAC" w:rsidP="00420AAC">
              <w:pPr>
                <w:pStyle w:val="NoSpacing"/>
              </w:pPr>
              <w:r>
                <w:t>Salomon is a multinational sporting goods company with a centralized IT around its headquarters in Annecy, France.</w:t>
              </w:r>
            </w:p>
            <w:p w14:paraId="7AD73254" w14:textId="77777777" w:rsidR="00420AAC" w:rsidRPr="00420AAC" w:rsidRDefault="00420AAC" w:rsidP="00420AAC">
              <w:pPr>
                <w:pStyle w:val="NoSpacing"/>
              </w:pPr>
            </w:p>
            <w:p w14:paraId="7737532B" w14:textId="77777777" w:rsidR="00420AAC" w:rsidRPr="00185A7C" w:rsidRDefault="0058179A" w:rsidP="00185A7C">
              <w:pPr>
                <w:pStyle w:val="ListBullet"/>
              </w:pPr>
              <w:r w:rsidRPr="00185A7C">
                <w:t>C, C++, VB, Oracle</w:t>
              </w:r>
            </w:p>
            <w:p w14:paraId="2CB2B3AF" w14:textId="2F45D6FE" w:rsidR="00420AAC" w:rsidRDefault="00420AAC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Automated Fax System with routing to cheapest modem.</w:t>
              </w:r>
              <w:r w:rsidR="00DC614F">
                <w:t xml:space="preserve"> C++</w:t>
              </w:r>
            </w:p>
            <w:p w14:paraId="6CAB6C2F" w14:textId="51B34648" w:rsidR="00D6392E" w:rsidRDefault="00D6392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Integration of validated certified conversion to Euro libraries in various systems.</w:t>
              </w:r>
              <w:r w:rsidR="00DC614F">
                <w:t xml:space="preserve"> C++</w:t>
              </w:r>
            </w:p>
            <w:p w14:paraId="4C2FA02C" w14:textId="6FD008CE" w:rsidR="00420AAC" w:rsidRDefault="00DC614F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Design and implementation of a s</w:t>
              </w:r>
              <w:r w:rsidR="00D6392E">
                <w:t xml:space="preserve">oftware to orchestrate </w:t>
              </w:r>
              <w:r w:rsidR="00420AAC">
                <w:t>data</w:t>
              </w:r>
              <w:r w:rsidR="00D6392E">
                <w:t xml:space="preserve"> synchronization between all systems</w:t>
              </w:r>
              <w:r w:rsidR="00420AAC">
                <w:t>.</w:t>
              </w:r>
              <w:r>
                <w:t xml:space="preserve"> (2 men team) - Pro*C and Oracle Forms.</w:t>
              </w:r>
            </w:p>
            <w:p w14:paraId="3A396ADC" w14:textId="5E95BAF1" w:rsidR="007A4A0C" w:rsidRPr="0058179A" w:rsidRDefault="00D6392E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Integration of production machines to ERP system, automating the declaration of various stages of product completion.</w:t>
              </w:r>
              <w:r w:rsidR="00DC614F">
                <w:t xml:space="preserve"> VB and C++</w:t>
              </w:r>
            </w:p>
          </w:sdtContent>
        </w:sdt>
        <w:sdt>
          <w:sdtPr>
            <w:rPr>
              <w:rFonts w:ascii="Candara" w:eastAsiaTheme="majorEastAsia" w:hAnsi="Candara" w:cstheme="majorBidi"/>
              <w:color w:val="000000" w:themeColor="text1"/>
              <w:kern w:val="0"/>
            </w:rPr>
            <w:id w:val="2145153298"/>
            <w:placeholder>
              <w:docPart w:val="113290CBBC804E97905498F15D9D5BEC"/>
            </w:placeholder>
          </w:sdtPr>
          <w:sdtEndPr>
            <w:rPr>
              <w:rFonts w:eastAsiaTheme="minorHAnsi" w:cstheme="minorBidi"/>
            </w:rPr>
          </w:sdtEndPr>
          <w:sdtContent>
            <w:p w14:paraId="47C5400E" w14:textId="3F272640" w:rsidR="007A4A0C" w:rsidRPr="00F438D6" w:rsidRDefault="00060B84" w:rsidP="00420AAC">
              <w:pPr>
                <w:pStyle w:val="Date"/>
                <w:rPr>
                  <w:rStyle w:val="DateChar"/>
                </w:rPr>
              </w:pPr>
              <w:r>
                <w:rPr>
                  <w:rFonts w:ascii="Candara" w:eastAsiaTheme="majorEastAsia" w:hAnsi="Candara" w:cstheme="majorBidi"/>
                  <w:color w:val="000000" w:themeColor="text1"/>
                  <w:kern w:val="0"/>
                </w:rPr>
                <w:t>J</w:t>
              </w:r>
              <w:r w:rsidR="0058179A" w:rsidRPr="00F438D6">
                <w:rPr>
                  <w:rStyle w:val="DateChar"/>
                </w:rPr>
                <w:t>une</w:t>
              </w:r>
              <w:r w:rsidR="007A4A0C" w:rsidRPr="00F438D6">
                <w:rPr>
                  <w:rStyle w:val="DateChar"/>
                </w:rPr>
                <w:t xml:space="preserve"> </w:t>
              </w:r>
              <w:r w:rsidR="0058179A" w:rsidRPr="00F438D6">
                <w:rPr>
                  <w:rStyle w:val="DateChar"/>
                </w:rPr>
                <w:t>1997</w:t>
              </w:r>
              <w:r w:rsidR="007A4A0C" w:rsidRPr="00F438D6">
                <w:rPr>
                  <w:rStyle w:val="DateChar"/>
                </w:rPr>
                <w:t xml:space="preserve"> </w:t>
              </w:r>
              <w:r>
                <w:rPr>
                  <w:rStyle w:val="DateChar"/>
                </w:rPr>
                <w:t>to</w:t>
              </w:r>
              <w:r w:rsidR="007A4A0C" w:rsidRPr="00F438D6">
                <w:rPr>
                  <w:rStyle w:val="DateChar"/>
                </w:rPr>
                <w:t xml:space="preserve"> </w:t>
              </w:r>
              <w:r>
                <w:rPr>
                  <w:rStyle w:val="DateChar"/>
                </w:rPr>
                <w:t>O</w:t>
              </w:r>
              <w:r w:rsidR="007A4A0C" w:rsidRPr="00F438D6">
                <w:rPr>
                  <w:rStyle w:val="DateChar"/>
                </w:rPr>
                <w:t xml:space="preserve">ctober </w:t>
              </w:r>
              <w:r w:rsidR="0058179A" w:rsidRPr="00F438D6">
                <w:rPr>
                  <w:rStyle w:val="DateChar"/>
                </w:rPr>
                <w:t>1997</w:t>
              </w:r>
              <w:r w:rsidR="007A4A0C" w:rsidRPr="00F438D6">
                <w:rPr>
                  <w:rStyle w:val="DateChar"/>
                </w:rPr>
                <w:t xml:space="preserve"> </w:t>
              </w:r>
              <w:r>
                <w:rPr>
                  <w:rStyle w:val="DateChar"/>
                </w:rPr>
                <w:t>–</w:t>
              </w:r>
              <w:r w:rsidR="007A4A0C" w:rsidRPr="00F438D6">
                <w:rPr>
                  <w:rStyle w:val="DateChar"/>
                </w:rPr>
                <w:t xml:space="preserve"> </w:t>
              </w:r>
              <w:r>
                <w:rPr>
                  <w:rStyle w:val="DateChar"/>
                </w:rPr>
                <w:t xml:space="preserve">Europe Spaceport, </w:t>
              </w:r>
              <w:r w:rsidR="007A4A0C" w:rsidRPr="00F438D6">
                <w:rPr>
                  <w:rStyle w:val="DateChar"/>
                </w:rPr>
                <w:t>Kourou area, French Guyane</w:t>
              </w:r>
            </w:p>
            <w:p w14:paraId="22A9E94C" w14:textId="77777777" w:rsidR="0058179A" w:rsidRPr="00420AAC" w:rsidRDefault="007A4A0C" w:rsidP="00420AAC">
              <w:pPr>
                <w:pStyle w:val="Position"/>
              </w:pPr>
              <w:r w:rsidRPr="00420AAC">
                <w:t>Trainee at CNES</w:t>
              </w:r>
            </w:p>
            <w:p w14:paraId="527E4AB4" w14:textId="239CBEA1" w:rsidR="00DD1271" w:rsidRDefault="00DD1271" w:rsidP="00420AAC">
              <w:pPr>
                <w:pStyle w:val="NoSpacing"/>
              </w:pPr>
              <w:r>
                <w:t>CNES is the French space agency. Its main responsibilities include the development of new launchers for Arianespace.</w:t>
              </w:r>
            </w:p>
            <w:p w14:paraId="291BC87D" w14:textId="77777777" w:rsidR="00420AAC" w:rsidRDefault="00420AAC" w:rsidP="00420AAC">
              <w:pPr>
                <w:pStyle w:val="NoSpacing"/>
              </w:pPr>
            </w:p>
            <w:p w14:paraId="3CC8DFFD" w14:textId="622913E9" w:rsidR="00185A7C" w:rsidRDefault="0075078A" w:rsidP="00752B9A">
              <w:pPr>
                <w:pStyle w:val="ListBullet"/>
              </w:pPr>
              <w:r w:rsidRPr="00185A7C">
                <w:t xml:space="preserve">Html, Javascript, </w:t>
              </w:r>
              <w:r w:rsidR="00185A7C">
                <w:t>Apache, cgi/bin</w:t>
              </w:r>
            </w:p>
            <w:p w14:paraId="089F171D" w14:textId="703170D8" w:rsidR="00185A7C" w:rsidRDefault="00DD1271" w:rsidP="00185A7C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 w:rsidRPr="00185A7C">
                <w:t xml:space="preserve">My </w:t>
              </w:r>
              <w:r w:rsidR="00B06668" w:rsidRPr="00185A7C">
                <w:t>responsibilities</w:t>
              </w:r>
              <w:r w:rsidRPr="00185A7C">
                <w:t xml:space="preserve"> were to develop templates in html and javascript for departments to use in the then nascent intranet.</w:t>
              </w:r>
            </w:p>
            <w:p w14:paraId="0102C1BE" w14:textId="77777777" w:rsidR="00060B84" w:rsidRDefault="00DD1271" w:rsidP="00060B8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Use C to deve</w:t>
              </w:r>
              <w:r w:rsidR="00060B84">
                <w:t xml:space="preserve">lop functionalities in cgi/bin: </w:t>
              </w:r>
            </w:p>
            <w:p w14:paraId="6501EAAD" w14:textId="77777777" w:rsidR="00060B84" w:rsidRDefault="00DD1271" w:rsidP="00060B8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 xml:space="preserve">Contact forms and </w:t>
              </w:r>
              <w:r w:rsidR="00060B84">
                <w:t>support ticket creation.</w:t>
              </w:r>
            </w:p>
            <w:p w14:paraId="32653615" w14:textId="54FBCDE4" w:rsidR="00313172" w:rsidRDefault="00060B84" w:rsidP="00060B84">
              <w:pPr>
                <w:pStyle w:val="ListBullet"/>
                <w:numPr>
                  <w:ilvl w:val="0"/>
                  <w:numId w:val="0"/>
                </w:numPr>
                <w:ind w:left="-142"/>
              </w:pPr>
              <w:r>
                <w:t>Setup the webcasting (intranet) of the move of Ariane 5 to its Launchpad.</w:t>
              </w:r>
            </w:p>
          </w:sdtContent>
        </w:sdt>
      </w:sdtContent>
    </w:sdt>
    <w:p w14:paraId="18CB86E7" w14:textId="7A88DC42" w:rsidR="00DD2F6E" w:rsidRDefault="00DD2F6E" w:rsidP="0075078A">
      <w:pPr>
        <w:ind w:left="-142"/>
        <w:rPr>
          <w:rFonts w:ascii="Candara" w:eastAsiaTheme="majorEastAsia" w:hAnsi="Candara" w:cstheme="majorBidi"/>
          <w:sz w:val="26"/>
        </w:rPr>
      </w:pPr>
      <w:r>
        <w:rPr>
          <w:rFonts w:ascii="Candara" w:hAnsi="Candara"/>
        </w:rPr>
        <w:br w:type="page"/>
      </w:r>
    </w:p>
    <w:p w14:paraId="5AB64A2E" w14:textId="5BCCDB0E" w:rsidR="00DD2F6E" w:rsidRPr="0053310A" w:rsidRDefault="00A0108D" w:rsidP="0075078A">
      <w:pPr>
        <w:pStyle w:val="SectionHeading"/>
        <w:ind w:left="-142"/>
        <w:rPr>
          <w:rFonts w:ascii="Candara" w:hAnsi="Candara"/>
        </w:rPr>
      </w:pPr>
      <w:r>
        <w:rPr>
          <w:noProof/>
        </w:rPr>
        <w:lastRenderedPageBreak/>
        <w:pict w14:anchorId="2CF8B1E1">
          <v:shape id="Text Box 20" o:spid="_x0000_s2050" type="#_x0000_t202" style="position:absolute;left:0;text-align:left;margin-left:-162.45pt;margin-top:.3pt;width:118.9pt;height:9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" filled="f" stroked="f" strokeweight=".5pt">
            <v:textbox inset="0,0,0,0">
              <w:txbxContent>
                <w:p w14:paraId="02354F9C" w14:textId="72B6F578" w:rsidR="0000177B" w:rsidRPr="0053310A" w:rsidRDefault="0000177B" w:rsidP="0000177B">
                  <w:pPr>
                    <w:pStyle w:val="SectionHeading"/>
                    <w:ind w:right="-33" w:hanging="426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OTHER</w:t>
                  </w:r>
                </w:p>
              </w:txbxContent>
            </v:textbox>
            <w10:wrap type="square"/>
          </v:shape>
        </w:pict>
      </w:r>
      <w:r w:rsidR="00DD2F6E">
        <w:rPr>
          <w:rFonts w:ascii="Candara" w:hAnsi="Candara"/>
        </w:rPr>
        <w:t>Languages</w:t>
      </w:r>
    </w:p>
    <w:p w14:paraId="1E48BDD9" w14:textId="41AE5A88" w:rsidR="00DD2F6E" w:rsidRDefault="00F438D6" w:rsidP="0075078A">
      <w:pPr>
        <w:pStyle w:val="Position"/>
        <w:ind w:left="-142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English</w:t>
      </w:r>
      <w:r w:rsidR="00DD2F6E">
        <w:rPr>
          <w:rFonts w:ascii="Candara" w:hAnsi="Candara"/>
          <w:sz w:val="20"/>
        </w:rPr>
        <w:t>: fluent, ELTS certified</w:t>
      </w:r>
    </w:p>
    <w:p w14:paraId="3479CE59" w14:textId="58D3EE38" w:rsidR="00F438D6" w:rsidRDefault="00F438D6" w:rsidP="0075078A">
      <w:pPr>
        <w:pStyle w:val="Position"/>
        <w:ind w:left="-142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French: native</w:t>
      </w:r>
    </w:p>
    <w:p w14:paraId="67A80053" w14:textId="77777777" w:rsidR="00DD2F6E" w:rsidRDefault="00DD2F6E" w:rsidP="0075078A">
      <w:pPr>
        <w:pStyle w:val="Position"/>
        <w:ind w:left="-142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Italian: professional experience</w:t>
      </w:r>
    </w:p>
    <w:p w14:paraId="33216FD5" w14:textId="77777777" w:rsidR="00DD2F6E" w:rsidRDefault="00DD2F6E" w:rsidP="0075078A">
      <w:pPr>
        <w:pStyle w:val="Position"/>
        <w:ind w:left="-142"/>
        <w:rPr>
          <w:rFonts w:ascii="Candara" w:hAnsi="Candara"/>
        </w:rPr>
      </w:pPr>
      <w:r w:rsidRPr="00544EE8">
        <w:rPr>
          <w:rFonts w:ascii="Candara" w:hAnsi="Candara"/>
          <w:sz w:val="20"/>
        </w:rPr>
        <w:t>Spanish, German</w:t>
      </w:r>
      <w:r>
        <w:rPr>
          <w:rFonts w:ascii="Candara" w:hAnsi="Candara"/>
          <w:sz w:val="20"/>
        </w:rPr>
        <w:t>: travel experience</w:t>
      </w:r>
    </w:p>
    <w:p w14:paraId="5A3779B6" w14:textId="25AE4E30" w:rsidR="00DD2F6E" w:rsidRDefault="00DD2F6E" w:rsidP="0075078A">
      <w:pPr>
        <w:pStyle w:val="ResumeDate"/>
        <w:ind w:left="-142"/>
        <w:rPr>
          <w:rFonts w:ascii="Candara" w:hAnsi="Candara"/>
        </w:rPr>
      </w:pPr>
    </w:p>
    <w:p w14:paraId="1D452D29" w14:textId="77777777" w:rsidR="00DD2F6E" w:rsidRPr="00121D3C" w:rsidRDefault="00DD2F6E" w:rsidP="0075078A">
      <w:pPr>
        <w:pStyle w:val="SectionHeading"/>
        <w:ind w:left="-142"/>
        <w:rPr>
          <w:rFonts w:ascii="Candara" w:hAnsi="Candara"/>
          <w:lang w:val="fr-FR"/>
        </w:rPr>
      </w:pPr>
      <w:r w:rsidRPr="00121D3C">
        <w:rPr>
          <w:rFonts w:ascii="Candara" w:hAnsi="Candara"/>
          <w:lang w:val="fr-FR"/>
        </w:rPr>
        <w:t>technologies</w:t>
      </w:r>
    </w:p>
    <w:p w14:paraId="01E242E8" w14:textId="084D9382" w:rsidR="00DD2F6E" w:rsidRPr="00E77B1E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</w:rPr>
      </w:pPr>
      <w:r w:rsidRPr="00AB5FBC">
        <w:rPr>
          <w:rFonts w:ascii="Candara" w:hAnsi="Candara"/>
          <w:b/>
          <w:sz w:val="20"/>
        </w:rPr>
        <w:t>Azure</w:t>
      </w:r>
      <w:r w:rsidRPr="00E77B1E">
        <w:rPr>
          <w:rFonts w:ascii="Candara" w:hAnsi="Candara"/>
          <w:sz w:val="20"/>
        </w:rPr>
        <w:t xml:space="preserve">, </w:t>
      </w:r>
      <w:r w:rsidR="00AB5FBC">
        <w:rPr>
          <w:rFonts w:ascii="Candara" w:hAnsi="Candara"/>
          <w:sz w:val="20"/>
        </w:rPr>
        <w:t xml:space="preserve">AWS, </w:t>
      </w:r>
      <w:r w:rsidR="00DB0FC1">
        <w:rPr>
          <w:rFonts w:ascii="Candara" w:hAnsi="Candara"/>
          <w:sz w:val="20"/>
        </w:rPr>
        <w:t>GCC</w:t>
      </w:r>
      <w:r w:rsidRPr="00E77B1E">
        <w:rPr>
          <w:rFonts w:ascii="Candara" w:hAnsi="Candara"/>
          <w:sz w:val="20"/>
        </w:rPr>
        <w:t>, Windows Server</w:t>
      </w:r>
      <w:r w:rsidR="00DB0FC1">
        <w:rPr>
          <w:rFonts w:ascii="Candara" w:hAnsi="Candara"/>
          <w:sz w:val="20"/>
        </w:rPr>
        <w:t>, linux, Docker, Kubernetes</w:t>
      </w:r>
    </w:p>
    <w:p w14:paraId="602D7CEB" w14:textId="1EB57664" w:rsidR="00DD2F6E" w:rsidRPr="00121D3C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  <w:lang w:val="fr-FR"/>
        </w:rPr>
      </w:pPr>
      <w:r w:rsidRPr="00121D3C">
        <w:rPr>
          <w:rFonts w:ascii="Candara" w:hAnsi="Candara"/>
          <w:sz w:val="20"/>
          <w:lang w:val="fr-FR"/>
        </w:rPr>
        <w:t>Git, Mercurial</w:t>
      </w:r>
      <w:r w:rsidR="009542E8">
        <w:rPr>
          <w:rFonts w:ascii="Candara" w:hAnsi="Candara"/>
          <w:sz w:val="20"/>
          <w:lang w:val="fr-FR"/>
        </w:rPr>
        <w:t xml:space="preserve">, </w:t>
      </w:r>
      <w:r w:rsidR="009542E8" w:rsidRPr="00121D3C">
        <w:rPr>
          <w:rFonts w:ascii="Candara" w:hAnsi="Candara"/>
          <w:sz w:val="20"/>
          <w:lang w:val="fr-FR"/>
        </w:rPr>
        <w:t>CVS, Subversion, TFS,</w:t>
      </w:r>
    </w:p>
    <w:p w14:paraId="4C1E3DE1" w14:textId="2320A42A" w:rsidR="00DD2F6E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  <w:lang w:val="fr-FR"/>
        </w:rPr>
      </w:pPr>
      <w:r w:rsidRPr="00121D3C">
        <w:rPr>
          <w:rFonts w:ascii="Candara" w:hAnsi="Candara"/>
          <w:sz w:val="20"/>
          <w:lang w:val="fr-FR"/>
        </w:rPr>
        <w:t>Agile, Scrum, XP, TDD, DDD</w:t>
      </w:r>
    </w:p>
    <w:p w14:paraId="3F38D0E8" w14:textId="24A223B3" w:rsidR="00DD2F6E" w:rsidRDefault="00DD2F6E" w:rsidP="00752B9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  <w:lang w:val="fr-FR"/>
        </w:rPr>
      </w:pPr>
      <w:r w:rsidRPr="00597968">
        <w:rPr>
          <w:rFonts w:ascii="Candara" w:hAnsi="Candara"/>
          <w:sz w:val="20"/>
          <w:lang w:val="fr-FR"/>
        </w:rPr>
        <w:t>C#, C++, Javascript, F#</w:t>
      </w:r>
    </w:p>
    <w:p w14:paraId="01B32AE7" w14:textId="7C274632" w:rsidR="00DD2F6E" w:rsidRPr="00AB5FBC" w:rsidRDefault="009542E8" w:rsidP="00752B9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  <w:lang w:val="fr-FR"/>
        </w:rPr>
      </w:pPr>
      <w:r>
        <w:rPr>
          <w:rFonts w:ascii="Candara" w:hAnsi="Candara"/>
          <w:sz w:val="20"/>
          <w:lang w:val="fr-FR"/>
        </w:rPr>
        <w:t xml:space="preserve">.net 5, </w:t>
      </w:r>
      <w:r w:rsidR="00B16AF3">
        <w:rPr>
          <w:rFonts w:ascii="Candara" w:hAnsi="Candara"/>
          <w:sz w:val="20"/>
          <w:lang w:val="fr-FR"/>
        </w:rPr>
        <w:t>ASP.NET</w:t>
      </w:r>
      <w:r>
        <w:rPr>
          <w:rFonts w:ascii="Candara" w:hAnsi="Candara"/>
          <w:sz w:val="20"/>
          <w:lang w:val="fr-FR"/>
        </w:rPr>
        <w:t xml:space="preserve"> Core, Xamarin, MAUI</w:t>
      </w:r>
    </w:p>
    <w:p w14:paraId="5181927E" w14:textId="0010E031" w:rsidR="00DD2F6E" w:rsidRPr="00121D3C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</w:rPr>
      </w:pPr>
      <w:r w:rsidRPr="00121D3C">
        <w:rPr>
          <w:rFonts w:ascii="Candara" w:hAnsi="Candara"/>
          <w:sz w:val="20"/>
        </w:rPr>
        <w:t>MS Sql Server, Sql Azure, MongoDB, Oracle</w:t>
      </w:r>
      <w:r w:rsidR="00AB5FBC">
        <w:rPr>
          <w:rFonts w:ascii="Candara" w:hAnsi="Candara"/>
          <w:sz w:val="20"/>
        </w:rPr>
        <w:t>, Event Store…</w:t>
      </w:r>
    </w:p>
    <w:p w14:paraId="72DDDCEA" w14:textId="77777777" w:rsidR="00DD2F6E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</w:rPr>
      </w:pPr>
      <w:r w:rsidRPr="00121D3C">
        <w:rPr>
          <w:rFonts w:ascii="Candara" w:hAnsi="Candara"/>
          <w:sz w:val="20"/>
        </w:rPr>
        <w:t>Azure Service Bus, MSMQ, RabbitMQ, 0MQ</w:t>
      </w:r>
    </w:p>
    <w:p w14:paraId="4470F87D" w14:textId="120D5CD0" w:rsidR="00DD2F6E" w:rsidRDefault="00DD2F6E" w:rsidP="0075078A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Distributed Caching, Multi-threading, Asynchronous Programing</w:t>
      </w:r>
    </w:p>
    <w:p w14:paraId="6F76BC9F" w14:textId="2578B772" w:rsidR="00313172" w:rsidRPr="00A93D78" w:rsidRDefault="00FB0DF3" w:rsidP="002B7A6C">
      <w:pPr>
        <w:pStyle w:val="Position"/>
        <w:numPr>
          <w:ilvl w:val="0"/>
          <w:numId w:val="18"/>
        </w:numPr>
        <w:ind w:left="-142" w:firstLine="0"/>
        <w:rPr>
          <w:rFonts w:ascii="Candara" w:hAnsi="Candara"/>
        </w:rPr>
      </w:pPr>
      <w:r w:rsidRPr="00A93D78">
        <w:rPr>
          <w:rFonts w:ascii="Candara" w:hAnsi="Candara"/>
          <w:sz w:val="20"/>
        </w:rPr>
        <w:t xml:space="preserve">Architectures: </w:t>
      </w:r>
      <w:r w:rsidRPr="00A93D78">
        <w:rPr>
          <w:rFonts w:ascii="Candara" w:hAnsi="Candara"/>
          <w:b/>
          <w:sz w:val="20"/>
        </w:rPr>
        <w:t>Microservice, Reactive, Event oriented</w:t>
      </w:r>
      <w:r w:rsidRPr="00A93D78">
        <w:rPr>
          <w:rFonts w:ascii="Candara" w:hAnsi="Candara"/>
          <w:sz w:val="20"/>
        </w:rPr>
        <w:t xml:space="preserve"> (CQRS)</w:t>
      </w:r>
      <w:r w:rsidR="00A93D78">
        <w:rPr>
          <w:rFonts w:ascii="Candara" w:hAnsi="Candara"/>
          <w:sz w:val="20"/>
        </w:rPr>
        <w:br/>
      </w:r>
    </w:p>
    <w:p w14:paraId="675CB06E" w14:textId="7F2064E4" w:rsidR="007A027B" w:rsidRPr="00AD3AAF" w:rsidRDefault="008D283C" w:rsidP="0075078A">
      <w:pPr>
        <w:pStyle w:val="SectionHeading"/>
        <w:ind w:left="-142"/>
        <w:rPr>
          <w:rFonts w:ascii="Candara" w:hAnsi="Candara"/>
        </w:rPr>
      </w:pPr>
      <w:r w:rsidRPr="00AD3AAF">
        <w:rPr>
          <w:rFonts w:ascii="Candara" w:hAnsi="Candara"/>
        </w:rPr>
        <w:t>Education</w:t>
      </w:r>
    </w:p>
    <w:sdt>
      <w:sdtPr>
        <w:rPr>
          <w:rFonts w:ascii="Candara" w:eastAsiaTheme="majorEastAsia" w:hAnsi="Candara" w:cstheme="majorBidi"/>
          <w:sz w:val="20"/>
        </w:rPr>
        <w:id w:val="-93781616"/>
      </w:sdtPr>
      <w:sdtEndPr>
        <w:rPr>
          <w:sz w:val="26"/>
        </w:rPr>
      </w:sdtEndPr>
      <w:sdtContent>
        <w:sdt>
          <w:sdtPr>
            <w:rPr>
              <w:rFonts w:ascii="Candara" w:eastAsiaTheme="majorEastAsia" w:hAnsi="Candara" w:cstheme="majorBidi"/>
              <w:sz w:val="20"/>
            </w:rPr>
            <w:id w:val="301266699"/>
            <w:placeholder>
              <w:docPart w:val="6447B8776FCA413DACC909047BF346FC"/>
            </w:placeholder>
          </w:sdtPr>
          <w:sdtEndPr>
            <w:rPr>
              <w:sz w:val="26"/>
            </w:rPr>
          </w:sdtEndPr>
          <w:sdtContent>
            <w:p w14:paraId="3988A8B5" w14:textId="336201D5" w:rsidR="007A027B" w:rsidRPr="00AD3AAF" w:rsidRDefault="00E77B1E" w:rsidP="00F438D6">
              <w:pPr>
                <w:pStyle w:val="ResumeDate"/>
                <w:ind w:left="-142"/>
                <w:rPr>
                  <w:rFonts w:ascii="Candara" w:hAnsi="Candara"/>
                </w:rPr>
              </w:pPr>
              <w:r w:rsidRPr="00AD3AAF">
                <w:rPr>
                  <w:rFonts w:ascii="Candara" w:hAnsi="Candara"/>
                  <w:sz w:val="20"/>
                </w:rPr>
                <w:t>1999</w:t>
              </w:r>
              <w:r w:rsidR="00F438D6" w:rsidRPr="00AD3AAF">
                <w:rPr>
                  <w:rFonts w:ascii="Candara" w:hAnsi="Candara"/>
                  <w:sz w:val="20"/>
                </w:rPr>
                <w:t xml:space="preserve"> </w:t>
              </w:r>
              <w:r w:rsidRPr="00AD3AAF">
                <w:rPr>
                  <w:rFonts w:ascii="Candara" w:hAnsi="Candara"/>
                </w:rPr>
                <w:t>ECA, Annecy</w:t>
              </w:r>
            </w:p>
            <w:p w14:paraId="6403DFF8" w14:textId="7FDF6455" w:rsidR="007A027B" w:rsidRPr="00AD3AAF" w:rsidRDefault="00E77B1E" w:rsidP="0075078A">
              <w:pPr>
                <w:pStyle w:val="Position"/>
                <w:ind w:left="-142"/>
                <w:rPr>
                  <w:rFonts w:ascii="Candara" w:hAnsi="Candara"/>
                </w:rPr>
              </w:pPr>
              <w:r w:rsidRPr="00AD3AAF">
                <w:rPr>
                  <w:rFonts w:ascii="Candara" w:hAnsi="Candara"/>
                </w:rPr>
                <w:t>Formation qualifiante en gestion de projet informatique</w:t>
              </w:r>
              <w:r w:rsidR="002F3F77" w:rsidRPr="00AD3AAF">
                <w:rPr>
                  <w:rFonts w:ascii="Candara" w:hAnsi="Candara"/>
                </w:rPr>
                <w:t xml:space="preserve"> </w:t>
              </w:r>
              <w:r w:rsidR="002F3F77" w:rsidRPr="00AD3AAF">
                <w:rPr>
                  <w:rFonts w:ascii="Candara" w:hAnsi="Candara"/>
                </w:rPr>
                <w:br/>
                <w:t>(</w:t>
              </w:r>
              <w:r w:rsidR="00AB5FBC" w:rsidRPr="00AD3AAF">
                <w:rPr>
                  <w:rFonts w:ascii="Candara" w:hAnsi="Candara"/>
                </w:rPr>
                <w:t xml:space="preserve">~ </w:t>
              </w:r>
              <w:r w:rsidR="002F3F77" w:rsidRPr="00AD3AAF">
                <w:rPr>
                  <w:rFonts w:ascii="Candara" w:hAnsi="Candara"/>
                </w:rPr>
                <w:t xml:space="preserve">Bachelor </w:t>
              </w:r>
              <w:r w:rsidR="00AB5FBC" w:rsidRPr="00AD3AAF">
                <w:rPr>
                  <w:rFonts w:ascii="Candara" w:hAnsi="Candara"/>
                </w:rPr>
                <w:t>in Software Project Management</w:t>
              </w:r>
              <w:r w:rsidR="002F3F77" w:rsidRPr="00AD3AAF">
                <w:rPr>
                  <w:rFonts w:ascii="Candara" w:hAnsi="Candara"/>
                </w:rPr>
                <w:t>)</w:t>
              </w:r>
            </w:p>
          </w:sdtContent>
        </w:sdt>
        <w:sdt>
          <w:sdtPr>
            <w:rPr>
              <w:rFonts w:ascii="Candara" w:eastAsiaTheme="majorEastAsia" w:hAnsi="Candara" w:cstheme="majorBidi"/>
              <w:sz w:val="20"/>
            </w:rPr>
            <w:id w:val="944738606"/>
            <w:placeholder>
              <w:docPart w:val="41A717059C9944E9B910ECF60BC70426"/>
            </w:placeholder>
          </w:sdtPr>
          <w:sdtEndPr>
            <w:rPr>
              <w:sz w:val="26"/>
            </w:rPr>
          </w:sdtEndPr>
          <w:sdtContent>
            <w:p w14:paraId="5E837AD5" w14:textId="538FBCB7" w:rsidR="00E77B1E" w:rsidRPr="00AD3AAF" w:rsidRDefault="00E77B1E" w:rsidP="00F438D6">
              <w:pPr>
                <w:pStyle w:val="ResumeDate"/>
                <w:ind w:left="-142"/>
                <w:rPr>
                  <w:rFonts w:ascii="Candara" w:hAnsi="Candara"/>
                </w:rPr>
              </w:pPr>
              <w:r w:rsidRPr="00AD3AAF">
                <w:rPr>
                  <w:rFonts w:ascii="Candara" w:hAnsi="Candara"/>
                  <w:sz w:val="20"/>
                </w:rPr>
                <w:t>1998</w:t>
              </w:r>
              <w:r w:rsidR="00F438D6" w:rsidRPr="00AD3AAF">
                <w:rPr>
                  <w:rFonts w:ascii="Candara" w:hAnsi="Candara"/>
                  <w:sz w:val="20"/>
                </w:rPr>
                <w:t xml:space="preserve"> </w:t>
              </w:r>
              <w:r w:rsidRPr="00AD3AAF">
                <w:rPr>
                  <w:rFonts w:ascii="Candara" w:hAnsi="Candara"/>
                </w:rPr>
                <w:t>ECA, Annecy</w:t>
              </w:r>
            </w:p>
            <w:p w14:paraId="28FD62EC" w14:textId="1162C7BB" w:rsidR="00E77B1E" w:rsidRPr="00AD3AAF" w:rsidRDefault="00E77B1E" w:rsidP="0075078A">
              <w:pPr>
                <w:pStyle w:val="Position"/>
                <w:ind w:left="-142"/>
                <w:rPr>
                  <w:rFonts w:ascii="Candara" w:hAnsi="Candara"/>
                </w:rPr>
              </w:pPr>
              <w:r w:rsidRPr="00AD3AAF">
                <w:rPr>
                  <w:rFonts w:ascii="Candara" w:hAnsi="Candara"/>
                </w:rPr>
                <w:t>BTS en Informatique Industrielle</w:t>
              </w:r>
              <w:r w:rsidR="00702680" w:rsidRPr="00AD3AAF">
                <w:rPr>
                  <w:rFonts w:ascii="Candara" w:hAnsi="Candara"/>
                </w:rPr>
                <w:t xml:space="preserve"> </w:t>
              </w:r>
              <w:r w:rsidR="00702680" w:rsidRPr="00AD3AAF">
                <w:rPr>
                  <w:rFonts w:ascii="Candara" w:hAnsi="Candara"/>
                </w:rPr>
                <w:br/>
              </w:r>
              <w:r w:rsidR="00AB5FBC" w:rsidRPr="00AD3AAF">
                <w:rPr>
                  <w:rFonts w:ascii="Candara" w:hAnsi="Candara"/>
                </w:rPr>
                <w:t>(~ Diploma in Applied Computer Science)</w:t>
              </w:r>
            </w:p>
          </w:sdtContent>
        </w:sdt>
        <w:sdt>
          <w:sdtPr>
            <w:rPr>
              <w:rFonts w:ascii="Candara" w:eastAsiaTheme="majorEastAsia" w:hAnsi="Candara" w:cstheme="majorBidi"/>
              <w:sz w:val="20"/>
            </w:rPr>
            <w:id w:val="-736171035"/>
            <w:placeholder>
              <w:docPart w:val="7B694D9AE65748F8898D901E7FBA7144"/>
            </w:placeholder>
          </w:sdtPr>
          <w:sdtEndPr>
            <w:rPr>
              <w:sz w:val="26"/>
            </w:rPr>
          </w:sdtEndPr>
          <w:sdtContent>
            <w:p w14:paraId="16DF4255" w14:textId="1EE90C9C" w:rsidR="00702680" w:rsidRPr="00702680" w:rsidRDefault="00702680" w:rsidP="00F438D6">
              <w:pPr>
                <w:pStyle w:val="ResumeDate"/>
                <w:ind w:left="-142"/>
                <w:rPr>
                  <w:rFonts w:ascii="Candara" w:hAnsi="Candara"/>
                </w:rPr>
              </w:pPr>
              <w:r w:rsidRPr="00702680">
                <w:rPr>
                  <w:rFonts w:ascii="Candara" w:hAnsi="Candara"/>
                  <w:sz w:val="20"/>
                </w:rPr>
                <w:t xml:space="preserve">2017 </w:t>
              </w:r>
              <w:r w:rsidRPr="00702680">
                <w:rPr>
                  <w:rFonts w:ascii="Candara" w:hAnsi="Candara"/>
                </w:rPr>
                <w:t>MIT, online</w:t>
              </w:r>
            </w:p>
            <w:p w14:paraId="7493E033" w14:textId="7A4D518A" w:rsidR="00702680" w:rsidRDefault="00702680" w:rsidP="0075078A">
              <w:pPr>
                <w:pStyle w:val="Position"/>
                <w:ind w:left="-142"/>
                <w:rPr>
                  <w:rFonts w:ascii="Candara" w:hAnsi="Candara"/>
                </w:rPr>
              </w:pPr>
              <w:r w:rsidRPr="00702680">
                <w:rPr>
                  <w:rFonts w:ascii="Candara" w:hAnsi="Candara"/>
                </w:rPr>
                <w:t>MIT Fintech: Future Commerce</w:t>
              </w:r>
            </w:p>
          </w:sdtContent>
        </w:sdt>
      </w:sdtContent>
    </w:sdt>
    <w:p w14:paraId="4A4E39C3" w14:textId="033E2322" w:rsidR="008C3335" w:rsidRPr="003F493B" w:rsidRDefault="00A93D78" w:rsidP="008C3335">
      <w:pPr>
        <w:pStyle w:val="SectionHeading"/>
        <w:ind w:left="-142"/>
        <w:rPr>
          <w:rFonts w:ascii="Candara" w:hAnsi="Candara"/>
        </w:rPr>
      </w:pPr>
      <w:r>
        <w:rPr>
          <w:rFonts w:ascii="Candara" w:hAnsi="Candara"/>
        </w:rPr>
        <w:br/>
      </w:r>
      <w:r w:rsidR="008C3335">
        <w:rPr>
          <w:rFonts w:ascii="Candara" w:hAnsi="Candara"/>
        </w:rPr>
        <w:t>Interests</w:t>
      </w:r>
    </w:p>
    <w:p w14:paraId="6BE5EFEE" w14:textId="0483F2A4" w:rsidR="00A93D78" w:rsidRDefault="00A93D78" w:rsidP="008C3335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Philosophy and Ethics</w:t>
      </w:r>
    </w:p>
    <w:p w14:paraId="2A3C5F6E" w14:textId="64DF7705" w:rsidR="008C3335" w:rsidRDefault="008C3335" w:rsidP="008C3335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Hiking, Skiing, Scuba Diving</w:t>
      </w:r>
    </w:p>
    <w:p w14:paraId="6925D7AD" w14:textId="216DEA79" w:rsidR="008C3335" w:rsidRDefault="008C3335" w:rsidP="008C3335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Go player</w:t>
      </w:r>
    </w:p>
    <w:p w14:paraId="072DEA45" w14:textId="07811EFA" w:rsidR="008C3335" w:rsidRDefault="008C3335" w:rsidP="008C3335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Avid traveler.</w:t>
      </w:r>
    </w:p>
    <w:p w14:paraId="4D3D78C0" w14:textId="77777777" w:rsidR="008C3335" w:rsidRDefault="008C3335" w:rsidP="0075078A">
      <w:pPr>
        <w:pStyle w:val="Position"/>
        <w:ind w:left="-142"/>
        <w:rPr>
          <w:rFonts w:ascii="Candara" w:hAnsi="Candara"/>
        </w:rPr>
      </w:pPr>
    </w:p>
    <w:p w14:paraId="03B40D4E" w14:textId="77777777" w:rsidR="007A027B" w:rsidRPr="003F493B" w:rsidRDefault="008D283C" w:rsidP="0075078A">
      <w:pPr>
        <w:pStyle w:val="SectionHeading"/>
        <w:ind w:left="-142"/>
        <w:rPr>
          <w:rFonts w:ascii="Candara" w:hAnsi="Candara"/>
        </w:rPr>
      </w:pPr>
      <w:r w:rsidRPr="003F493B">
        <w:rPr>
          <w:rFonts w:ascii="Candara" w:hAnsi="Candara"/>
        </w:rPr>
        <w:t>References</w:t>
      </w:r>
    </w:p>
    <w:p w14:paraId="52705F3B" w14:textId="622C7FB1" w:rsidR="00121D3C" w:rsidRPr="0053310A" w:rsidRDefault="00313172" w:rsidP="0075078A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Some are a</w:t>
      </w:r>
      <w:r w:rsidR="00121D3C">
        <w:rPr>
          <w:rFonts w:ascii="Candara" w:hAnsi="Candara"/>
        </w:rPr>
        <w:t>vailable on my LinkedIn Profile:</w:t>
      </w:r>
      <w:r>
        <w:rPr>
          <w:rFonts w:ascii="Candara" w:hAnsi="Candara"/>
        </w:rPr>
        <w:t xml:space="preserve"> </w:t>
      </w:r>
      <w:hyperlink r:id="rId15" w:history="1">
        <w:r w:rsidR="003A4E9D" w:rsidRPr="00E506A8">
          <w:rPr>
            <w:rStyle w:val="Hyperlink"/>
            <w:rFonts w:ascii="Candara" w:hAnsi="Candara"/>
          </w:rPr>
          <w:t>http://linkedin.com/in/jeanllorca</w:t>
        </w:r>
      </w:hyperlink>
    </w:p>
    <w:p w14:paraId="2D6F2581" w14:textId="3849AD83" w:rsidR="007A027B" w:rsidRDefault="00121D3C" w:rsidP="0075078A">
      <w:pPr>
        <w:spacing w:after="0"/>
        <w:ind w:left="-142"/>
        <w:rPr>
          <w:rFonts w:ascii="Candara" w:hAnsi="Candara"/>
        </w:rPr>
      </w:pPr>
      <w:r>
        <w:rPr>
          <w:rFonts w:ascii="Candara" w:hAnsi="Candara"/>
        </w:rPr>
        <w:t>Other are available</w:t>
      </w:r>
      <w:r w:rsidR="00313172">
        <w:rPr>
          <w:rFonts w:ascii="Candara" w:hAnsi="Candara"/>
        </w:rPr>
        <w:t xml:space="preserve"> upon request.</w:t>
      </w:r>
    </w:p>
    <w:sectPr w:rsidR="007A027B" w:rsidSect="00DD2F6E">
      <w:headerReference w:type="default" r:id="rId16"/>
      <w:footerReference w:type="default" r:id="rId17"/>
      <w:headerReference w:type="first" r:id="rId18"/>
      <w:pgSz w:w="12240" w:h="15840"/>
      <w:pgMar w:top="1080" w:right="720" w:bottom="1080" w:left="396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DA51" w14:textId="77777777" w:rsidR="00A0108D" w:rsidRDefault="00A0108D">
      <w:pPr>
        <w:spacing w:after="0" w:line="240" w:lineRule="auto"/>
      </w:pPr>
      <w:r>
        <w:separator/>
      </w:r>
    </w:p>
  </w:endnote>
  <w:endnote w:type="continuationSeparator" w:id="0">
    <w:p w14:paraId="3616BA1B" w14:textId="77777777" w:rsidR="00A0108D" w:rsidRDefault="00A0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2858" w14:textId="62F235D7" w:rsidR="00121D3C" w:rsidRDefault="00A0108D">
    <w:pPr>
      <w:pStyle w:val="Footer"/>
    </w:pPr>
    <w:r>
      <w:rPr>
        <w:noProof/>
      </w:rPr>
      <w:pict w14:anchorId="266745EC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<v:textbox style="mso-fit-shape-to-text:t" inset="0,0,0,0">
            <w:txbxContent>
              <w:p w14:paraId="33E89C0D" w14:textId="77777777" w:rsidR="00121D3C" w:rsidRDefault="00121D3C">
                <w:pPr>
                  <w:pStyle w:val="ContactInfo"/>
                </w:pPr>
              </w:p>
            </w:txbxContent>
          </v:textbox>
          <w10:wrap type="square" side="right" anchorx="page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0595" w14:textId="77777777" w:rsidR="00A0108D" w:rsidRDefault="00A0108D">
      <w:pPr>
        <w:spacing w:after="0" w:line="240" w:lineRule="auto"/>
      </w:pPr>
      <w:r>
        <w:separator/>
      </w:r>
    </w:p>
  </w:footnote>
  <w:footnote w:type="continuationSeparator" w:id="0">
    <w:p w14:paraId="67C57DD4" w14:textId="77777777" w:rsidR="00A0108D" w:rsidRDefault="00A0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0637" w14:textId="618C5A49" w:rsidR="00121D3C" w:rsidRDefault="00A0108D">
    <w:pPr>
      <w:pStyle w:val="Header"/>
    </w:pPr>
    <w:r>
      <w:rPr>
        <w:noProof/>
      </w:rPr>
      <w:pict w14:anchorId="4929BEDF">
        <v:line id="Straight Connector 2" o:spid="_x0000_s1027" style="position:absolute;z-index:-251643904;visibility:visible;mso-wrap-style:square;mso-width-percent:0;mso-height-percent:1050;mso-wrap-distance-left:28.8pt;mso-wrap-distance-top:0;mso-wrap-distance-right:28.8pt;mso-wrap-distance-bottom:0;mso-position-horizontal:absolute;mso-position-horizontal-relative:page;mso-position-vertical:absolute;mso-position-vertical-relative:page;mso-width-percent:0;mso-height-percent:1050;mso-width-relative:margin;mso-height-relative:margin" from="167.6pt,30.9pt" to="169.7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" strokecolor="#b2b2b2 [3205]" strokeweight=".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E214" w14:textId="18ECFFBA" w:rsidR="00121D3C" w:rsidRDefault="00A0108D">
    <w:pPr>
      <w:pStyle w:val="Header"/>
    </w:pPr>
    <w:r>
      <w:rPr>
        <w:noProof/>
      </w:rPr>
      <w:pict w14:anchorId="258275C6">
        <v:line id="Straight Connector 9" o:spid="_x0000_s1025" style="position:absolute;z-index:-251645952;visibility:visible;mso-wrap-style:square;mso-width-percent:0;mso-height-percent:1050;mso-wrap-distance-left:28.8pt;mso-wrap-distance-top:0;mso-wrap-distance-right:28.8pt;mso-wrap-distance-bottom:0;mso-position-horizontal:absolute;mso-position-horizontal-relative:page;mso-position-vertical:center;mso-position-vertical-relative:margin;mso-width-percent:0;mso-height-percent:1050;mso-width-relative:margin;mso-height-relative:margin" from="164.6pt,0" to="166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" strokecolor="#b2b2b2 [3205]" strokeweight=".5pt">
          <w10:wrap anchorx="page" anchory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5AE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C1F87"/>
    <w:multiLevelType w:val="hybridMultilevel"/>
    <w:tmpl w:val="8A5C5ADE"/>
    <w:lvl w:ilvl="0" w:tplc="35E62C5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A5F430D8"/>
    <w:lvl w:ilvl="0" w:tplc="2FFE74CE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25A8A"/>
    <w:multiLevelType w:val="hybridMultilevel"/>
    <w:tmpl w:val="74EE4786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10A"/>
    <w:rsid w:val="0000075D"/>
    <w:rsid w:val="0000177B"/>
    <w:rsid w:val="0001768E"/>
    <w:rsid w:val="00040BAC"/>
    <w:rsid w:val="0004326D"/>
    <w:rsid w:val="00043850"/>
    <w:rsid w:val="00052D4D"/>
    <w:rsid w:val="000533AE"/>
    <w:rsid w:val="00060B84"/>
    <w:rsid w:val="00062156"/>
    <w:rsid w:val="00065C1D"/>
    <w:rsid w:val="00116DA5"/>
    <w:rsid w:val="00121D3C"/>
    <w:rsid w:val="00133121"/>
    <w:rsid w:val="00153820"/>
    <w:rsid w:val="00160CB2"/>
    <w:rsid w:val="00185A7C"/>
    <w:rsid w:val="00187587"/>
    <w:rsid w:val="001A43B6"/>
    <w:rsid w:val="001D17C5"/>
    <w:rsid w:val="001D1B77"/>
    <w:rsid w:val="001F473E"/>
    <w:rsid w:val="00200FF9"/>
    <w:rsid w:val="00227715"/>
    <w:rsid w:val="00234DC3"/>
    <w:rsid w:val="002429FC"/>
    <w:rsid w:val="00256B77"/>
    <w:rsid w:val="00270A8B"/>
    <w:rsid w:val="002721F5"/>
    <w:rsid w:val="002738D7"/>
    <w:rsid w:val="00281249"/>
    <w:rsid w:val="0029673F"/>
    <w:rsid w:val="002A0C0C"/>
    <w:rsid w:val="002D2F78"/>
    <w:rsid w:val="002F3F77"/>
    <w:rsid w:val="003051C5"/>
    <w:rsid w:val="00313172"/>
    <w:rsid w:val="0032259E"/>
    <w:rsid w:val="0033730D"/>
    <w:rsid w:val="00344532"/>
    <w:rsid w:val="00345B51"/>
    <w:rsid w:val="00353E45"/>
    <w:rsid w:val="00364448"/>
    <w:rsid w:val="00372008"/>
    <w:rsid w:val="00383840"/>
    <w:rsid w:val="003A4E9D"/>
    <w:rsid w:val="003D5F7C"/>
    <w:rsid w:val="003E0CEB"/>
    <w:rsid w:val="003F493B"/>
    <w:rsid w:val="00403440"/>
    <w:rsid w:val="00420AAC"/>
    <w:rsid w:val="00475737"/>
    <w:rsid w:val="004919EE"/>
    <w:rsid w:val="00531361"/>
    <w:rsid w:val="0053310A"/>
    <w:rsid w:val="00544EE8"/>
    <w:rsid w:val="00546F01"/>
    <w:rsid w:val="005540FA"/>
    <w:rsid w:val="0058179A"/>
    <w:rsid w:val="00597968"/>
    <w:rsid w:val="005A19AE"/>
    <w:rsid w:val="005A34EB"/>
    <w:rsid w:val="005B4DFF"/>
    <w:rsid w:val="00616568"/>
    <w:rsid w:val="00631B35"/>
    <w:rsid w:val="006459E7"/>
    <w:rsid w:val="006749F1"/>
    <w:rsid w:val="006B03CA"/>
    <w:rsid w:val="006D1E4F"/>
    <w:rsid w:val="00702680"/>
    <w:rsid w:val="00710806"/>
    <w:rsid w:val="00737888"/>
    <w:rsid w:val="007401C6"/>
    <w:rsid w:val="0075078A"/>
    <w:rsid w:val="00752B9A"/>
    <w:rsid w:val="00762754"/>
    <w:rsid w:val="00764C39"/>
    <w:rsid w:val="007A027B"/>
    <w:rsid w:val="007A4A0C"/>
    <w:rsid w:val="007B0B59"/>
    <w:rsid w:val="00850886"/>
    <w:rsid w:val="008740C3"/>
    <w:rsid w:val="00874AF2"/>
    <w:rsid w:val="0089043C"/>
    <w:rsid w:val="008A15A5"/>
    <w:rsid w:val="008C3335"/>
    <w:rsid w:val="008D283C"/>
    <w:rsid w:val="00900824"/>
    <w:rsid w:val="00902CC4"/>
    <w:rsid w:val="00930260"/>
    <w:rsid w:val="009375B1"/>
    <w:rsid w:val="009542E8"/>
    <w:rsid w:val="0097680E"/>
    <w:rsid w:val="009C7408"/>
    <w:rsid w:val="009D3DD7"/>
    <w:rsid w:val="00A0108D"/>
    <w:rsid w:val="00A20B3A"/>
    <w:rsid w:val="00A36866"/>
    <w:rsid w:val="00A515AA"/>
    <w:rsid w:val="00A93D78"/>
    <w:rsid w:val="00AA39AF"/>
    <w:rsid w:val="00AB55A1"/>
    <w:rsid w:val="00AB5FBC"/>
    <w:rsid w:val="00AC1EF0"/>
    <w:rsid w:val="00AD3AAF"/>
    <w:rsid w:val="00B01109"/>
    <w:rsid w:val="00B06668"/>
    <w:rsid w:val="00B16AF3"/>
    <w:rsid w:val="00B231C2"/>
    <w:rsid w:val="00B4407D"/>
    <w:rsid w:val="00BA7501"/>
    <w:rsid w:val="00BC33B4"/>
    <w:rsid w:val="00BE61E7"/>
    <w:rsid w:val="00BE7600"/>
    <w:rsid w:val="00BE7B90"/>
    <w:rsid w:val="00BF65CE"/>
    <w:rsid w:val="00C40089"/>
    <w:rsid w:val="00C524D7"/>
    <w:rsid w:val="00CC73A2"/>
    <w:rsid w:val="00CD4B0B"/>
    <w:rsid w:val="00CD5319"/>
    <w:rsid w:val="00CE126E"/>
    <w:rsid w:val="00CE3F4B"/>
    <w:rsid w:val="00CF137A"/>
    <w:rsid w:val="00D066EE"/>
    <w:rsid w:val="00D15105"/>
    <w:rsid w:val="00D57385"/>
    <w:rsid w:val="00D6392E"/>
    <w:rsid w:val="00D67009"/>
    <w:rsid w:val="00D7572A"/>
    <w:rsid w:val="00D86A07"/>
    <w:rsid w:val="00DA5EEE"/>
    <w:rsid w:val="00DB0FC1"/>
    <w:rsid w:val="00DC614F"/>
    <w:rsid w:val="00DD1271"/>
    <w:rsid w:val="00DD2F6E"/>
    <w:rsid w:val="00DE62C4"/>
    <w:rsid w:val="00DF7626"/>
    <w:rsid w:val="00E05C25"/>
    <w:rsid w:val="00E06E71"/>
    <w:rsid w:val="00E4456E"/>
    <w:rsid w:val="00E44F5F"/>
    <w:rsid w:val="00E6466B"/>
    <w:rsid w:val="00E74BB1"/>
    <w:rsid w:val="00E77B1E"/>
    <w:rsid w:val="00EA1FF6"/>
    <w:rsid w:val="00EE6FDD"/>
    <w:rsid w:val="00F04EC2"/>
    <w:rsid w:val="00F05465"/>
    <w:rsid w:val="00F1391C"/>
    <w:rsid w:val="00F24794"/>
    <w:rsid w:val="00F438D6"/>
    <w:rsid w:val="00F80588"/>
    <w:rsid w:val="0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C4B897B"/>
  <w15:docId w15:val="{F5B3F9A3-96B4-4A4C-941F-2D00A09E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39"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sid w:val="00420AAC"/>
    <w:pPr>
      <w:spacing w:after="0"/>
    </w:pPr>
    <w:rPr>
      <w:color w:val="7F7F7F" w:themeColor="text1" w:themeTint="80"/>
      <w:kern w:val="16"/>
    </w:rPr>
  </w:style>
  <w:style w:type="character" w:customStyle="1" w:styleId="DateChar">
    <w:name w:val="Date Char"/>
    <w:basedOn w:val="DefaultParagraphFont"/>
    <w:link w:val="Date"/>
    <w:uiPriority w:val="3"/>
    <w:rsid w:val="00420AAC"/>
    <w:rPr>
      <w:color w:val="7F7F7F" w:themeColor="text1" w:themeTint="80"/>
      <w:kern w:val="16"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rsid w:val="00185A7C"/>
    <w:pPr>
      <w:numPr>
        <w:numId w:val="4"/>
      </w:numPr>
      <w:ind w:left="-142" w:firstLine="0"/>
      <w:contextualSpacing/>
    </w:pPr>
    <w:rPr>
      <w:rFonts w:ascii="Candara" w:hAnsi="Candara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Position">
    <w:name w:val="Position"/>
    <w:basedOn w:val="Normal"/>
    <w:link w:val="Posi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PositionChar">
    <w:name w:val="Position Char"/>
    <w:basedOn w:val="Heading2Char"/>
    <w:link w:val="Posi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121D3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F6E"/>
    <w:rPr>
      <w:color w:val="91919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E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80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ssoandco.fr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cuisine.larousse.f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inkedin.com/in/jeanllorca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oca-cola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47B8776FCA413DACC909047BF3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46B3-7AB6-4D00-AF41-957BA03A822C}"/>
      </w:docPartPr>
      <w:docPartBody>
        <w:p w:rsidR="00D71199" w:rsidRDefault="00D71199">
          <w:pPr>
            <w:pStyle w:val="6447B8776FCA413DACC909047BF346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F875865431403CB6386BB307C92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C6442-1368-478B-A66A-45BCB2180F8B}"/>
      </w:docPartPr>
      <w:docPartBody>
        <w:p w:rsidR="00D71199" w:rsidRDefault="00D71199" w:rsidP="00D71199">
          <w:pPr>
            <w:pStyle w:val="0EF875865431403CB6386BB307C92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2FB19DD79498A83DE9A3D14E4E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61A2-E07A-4F25-A68D-CE0348FE58FA}"/>
      </w:docPartPr>
      <w:docPartBody>
        <w:p w:rsidR="00D71199" w:rsidRDefault="00D71199" w:rsidP="00D71199">
          <w:pPr>
            <w:pStyle w:val="4A22FB19DD79498A83DE9A3D14E4E0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8AB945E3FC4D5882770D25AF94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7A981-A905-4D89-9AAA-9DA01F2B745E}"/>
      </w:docPartPr>
      <w:docPartBody>
        <w:p w:rsidR="00D71199" w:rsidRDefault="00D71199" w:rsidP="00D71199">
          <w:pPr>
            <w:pStyle w:val="818AB945E3FC4D5882770D25AF947E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39A579E23B45A98FB7DD163CADD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02880-FCDC-41AE-8488-2B8B1D8810BE}"/>
      </w:docPartPr>
      <w:docPartBody>
        <w:p w:rsidR="00D71199" w:rsidRDefault="00D71199" w:rsidP="00D71199">
          <w:pPr>
            <w:pStyle w:val="0B39A579E23B45A98FB7DD163CADDE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E2DDF130994CE3A69B85DC67DF6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9DB35-0B9C-4097-A43E-A0B96877E195}"/>
      </w:docPartPr>
      <w:docPartBody>
        <w:p w:rsidR="00D71199" w:rsidRDefault="00D71199" w:rsidP="00D71199">
          <w:pPr>
            <w:pStyle w:val="47E2DDF130994CE3A69B85DC67DF60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3290CBBC804E97905498F15D9D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7F8FD-304E-402B-AAED-EEFB18DB8B7F}"/>
      </w:docPartPr>
      <w:docPartBody>
        <w:p w:rsidR="00D71199" w:rsidRDefault="00D71199" w:rsidP="00D71199">
          <w:pPr>
            <w:pStyle w:val="113290CBBC804E97905498F15D9D5B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CB7E8ED7E4785B9D1C594C006A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2D42D-C17D-47D0-BF75-9FCF93E6A0CA}"/>
      </w:docPartPr>
      <w:docPartBody>
        <w:p w:rsidR="00D71199" w:rsidRDefault="00D71199" w:rsidP="00D71199">
          <w:pPr>
            <w:pStyle w:val="472CB7E8ED7E4785B9D1C594C006AA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A717059C9944E9B910ECF60BC7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7C007-2B48-4EF8-BCB0-629EDEA60E88}"/>
      </w:docPartPr>
      <w:docPartBody>
        <w:p w:rsidR="00BA3CF0" w:rsidRDefault="00D71199" w:rsidP="00D71199">
          <w:pPr>
            <w:pStyle w:val="41A717059C9944E9B910ECF60BC704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B03A9A924942DB854648C7CDA1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ADAD-4FA4-4F5B-BDF5-1254FC4EFE02}"/>
      </w:docPartPr>
      <w:docPartBody>
        <w:p w:rsidR="00680846" w:rsidRDefault="00BA3CF0" w:rsidP="00BA3CF0">
          <w:pPr>
            <w:pStyle w:val="AFB03A9A924942DB854648C7CDA185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694D9AE65748F8898D901E7FBA7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04B7-A169-454A-A4C0-1DA5E2C4D15C}"/>
      </w:docPartPr>
      <w:docPartBody>
        <w:p w:rsidR="00644420" w:rsidRDefault="003C19EF" w:rsidP="003C19EF">
          <w:pPr>
            <w:pStyle w:val="7B694D9AE65748F8898D901E7FBA714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9"/>
    <w:rsid w:val="000E59B9"/>
    <w:rsid w:val="00183164"/>
    <w:rsid w:val="00310151"/>
    <w:rsid w:val="003C19EF"/>
    <w:rsid w:val="00495B37"/>
    <w:rsid w:val="0057403A"/>
    <w:rsid w:val="005B1A72"/>
    <w:rsid w:val="00644420"/>
    <w:rsid w:val="00680846"/>
    <w:rsid w:val="00836B2B"/>
    <w:rsid w:val="00891D7C"/>
    <w:rsid w:val="00943ED1"/>
    <w:rsid w:val="00B2664B"/>
    <w:rsid w:val="00B340FE"/>
    <w:rsid w:val="00B67567"/>
    <w:rsid w:val="00BA398F"/>
    <w:rsid w:val="00BA3CF0"/>
    <w:rsid w:val="00C07FE1"/>
    <w:rsid w:val="00C80BAA"/>
    <w:rsid w:val="00D71199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9EF"/>
    <w:rPr>
      <w:color w:val="808080"/>
    </w:rPr>
  </w:style>
  <w:style w:type="paragraph" w:customStyle="1" w:styleId="6447B8776FCA413DACC909047BF346FC">
    <w:name w:val="6447B8776FCA413DACC909047BF346FC"/>
  </w:style>
  <w:style w:type="paragraph" w:styleId="ListBullet">
    <w:name w:val="List Bullet"/>
    <w:basedOn w:val="Normal"/>
    <w:uiPriority w:val="1"/>
    <w:unhideWhenUsed/>
    <w:qFormat/>
    <w:rsid w:val="00D71199"/>
    <w:pPr>
      <w:numPr>
        <w:numId w:val="2"/>
      </w:numPr>
      <w:spacing w:after="480" w:line="300" w:lineRule="auto"/>
      <w:contextualSpacing/>
    </w:pPr>
    <w:rPr>
      <w:rFonts w:eastAsiaTheme="minorHAnsi"/>
      <w:color w:val="000000" w:themeColor="text1"/>
      <w:kern w:val="0"/>
      <w:sz w:val="20"/>
      <w:szCs w:val="20"/>
      <w:lang w:val="en-US" w:eastAsia="en-US"/>
    </w:rPr>
  </w:style>
  <w:style w:type="paragraph" w:customStyle="1" w:styleId="0EF875865431403CB6386BB307C92EAF">
    <w:name w:val="0EF875865431403CB6386BB307C92EAF"/>
    <w:rsid w:val="00D71199"/>
  </w:style>
  <w:style w:type="paragraph" w:customStyle="1" w:styleId="4A22FB19DD79498A83DE9A3D14E4E0F3">
    <w:name w:val="4A22FB19DD79498A83DE9A3D14E4E0F3"/>
    <w:rsid w:val="00D71199"/>
  </w:style>
  <w:style w:type="paragraph" w:customStyle="1" w:styleId="818AB945E3FC4D5882770D25AF947E9B">
    <w:name w:val="818AB945E3FC4D5882770D25AF947E9B"/>
    <w:rsid w:val="00D71199"/>
  </w:style>
  <w:style w:type="paragraph" w:customStyle="1" w:styleId="0B39A579E23B45A98FB7DD163CADDE28">
    <w:name w:val="0B39A579E23B45A98FB7DD163CADDE28"/>
    <w:rsid w:val="00D71199"/>
  </w:style>
  <w:style w:type="paragraph" w:customStyle="1" w:styleId="47E2DDF130994CE3A69B85DC67DF6061">
    <w:name w:val="47E2DDF130994CE3A69B85DC67DF6061"/>
    <w:rsid w:val="00D71199"/>
  </w:style>
  <w:style w:type="paragraph" w:customStyle="1" w:styleId="113290CBBC804E97905498F15D9D5BEC">
    <w:name w:val="113290CBBC804E97905498F15D9D5BEC"/>
    <w:rsid w:val="00D71199"/>
  </w:style>
  <w:style w:type="paragraph" w:customStyle="1" w:styleId="472CB7E8ED7E4785B9D1C594C006AAA4">
    <w:name w:val="472CB7E8ED7E4785B9D1C594C006AAA4"/>
    <w:rsid w:val="00D71199"/>
  </w:style>
  <w:style w:type="paragraph" w:customStyle="1" w:styleId="41A717059C9944E9B910ECF60BC70426">
    <w:name w:val="41A717059C9944E9B910ECF60BC70426"/>
    <w:rsid w:val="00D71199"/>
  </w:style>
  <w:style w:type="paragraph" w:customStyle="1" w:styleId="AFB03A9A924942DB854648C7CDA185AF">
    <w:name w:val="AFB03A9A924942DB854648C7CDA185AF"/>
    <w:rsid w:val="00BA3CF0"/>
    <w:rPr>
      <w:kern w:val="0"/>
      <w:lang w:val="en-US" w:eastAsia="en-US"/>
    </w:rPr>
  </w:style>
  <w:style w:type="paragraph" w:customStyle="1" w:styleId="7B694D9AE65748F8898D901E7FBA7144">
    <w:name w:val="7B694D9AE65748F8898D901E7FBA7144"/>
    <w:rsid w:val="003C19EF"/>
    <w:rPr>
      <w:kern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45 years old 
av Juste-Olivier, 25
CH-1006 Lausanne</CompanyAddress>
  <CompanyPhone>+41762754979</CompanyPhone>
  <CompanyFax/>
  <CompanyEmail>jean@hylaean.com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E4415-23C5-43A5-813F-B971F40C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Design).dotx</Template>
  <TotalTime>11842</TotalTime>
  <Pages>13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Llorca</dc:creator>
  <cp:keywords/>
  <dc:description/>
  <cp:lastModifiedBy>Jean Llorca</cp:lastModifiedBy>
  <cp:revision>9</cp:revision>
  <cp:lastPrinted>2015-07-25T06:46:00Z</cp:lastPrinted>
  <dcterms:created xsi:type="dcterms:W3CDTF">2021-09-19T13:55:00Z</dcterms:created>
  <dcterms:modified xsi:type="dcterms:W3CDTF">2021-10-15T12:52:00Z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